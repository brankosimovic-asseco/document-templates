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346" w:rsidRPr="00452704" w:rsidRDefault="00175346">
      <w:pPr>
        <w:rPr>
          <w:rFonts w:asciiTheme="minorHAnsi" w:hAnsiTheme="minorHAnsi" w:cstheme="minorHAnsi"/>
        </w:rPr>
      </w:pPr>
    </w:p>
    <w:p w:rsidR="00175346" w:rsidRPr="00452704" w:rsidRDefault="00175346" w:rsidP="00175346">
      <w:pPr>
        <w:rPr>
          <w:rFonts w:asciiTheme="minorHAnsi" w:hAnsiTheme="minorHAnsi" w:cstheme="minorHAnsi"/>
        </w:rPr>
      </w:pPr>
      <w:r w:rsidRPr="00452704">
        <w:rPr>
          <w:rFonts w:asciiTheme="minorHAnsi" w:hAnsiTheme="minorHAnsi" w:cstheme="minorHAnsi"/>
          <w:b/>
        </w:rPr>
        <w:t>Customer:</w:t>
      </w:r>
      <w:r w:rsidRPr="00452704">
        <w:rPr>
          <w:rFonts w:asciiTheme="minorHAnsi" w:hAnsiTheme="minorHAnsi" w:cstheme="minorHAnsi"/>
        </w:rPr>
        <w:t>​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4140"/>
        <w:gridCol w:w="5310"/>
      </w:tblGrid>
      <w:tr w:rsidR="00340DB9" w:rsidRPr="00340DB9" w:rsidTr="002D0A1B">
        <w:trPr>
          <w:trHeight w:val="29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340DB9" w:rsidRDefault="00340DB9" w:rsidP="00340DB9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Name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Frist name"/>
            <w:tag w:val="$.customer.firstName"/>
            <w:id w:val="-2135545791"/>
            <w:placeholder>
              <w:docPart w:val="94820FCEB003471788E83FD19178DE94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C12346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2D0A1B">
        <w:trPr>
          <w:trHeight w:val="29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340DB9" w:rsidRDefault="00340DB9" w:rsidP="00340DB9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Middle name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Parent name"/>
            <w:tag w:val="$.customer.parentName"/>
            <w:id w:val="739682820"/>
            <w:placeholder>
              <w:docPart w:val="D1E3BB65C91C434A8F50B737C1C386CF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40DB9" w:rsidRPr="00340DB9" w:rsidRDefault="00C12346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2D0A1B">
        <w:trPr>
          <w:trHeight w:val="29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340DB9" w:rsidRDefault="00340DB9" w:rsidP="00340DB9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Surname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Last name"/>
            <w:tag w:val="$.customer.lastName"/>
            <w:id w:val="-1059775668"/>
            <w:placeholder>
              <w:docPart w:val="324E63217D234BB8BA4BAF088303E8B5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40DB9" w:rsidRPr="00340DB9" w:rsidRDefault="00C12346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2D0A1B">
        <w:trPr>
          <w:trHeight w:val="290"/>
        </w:trPr>
        <w:sdt>
          <w:sdtPr>
            <w:rPr>
              <w:rStyle w:val="Style2"/>
            </w:rPr>
            <w:alias w:val="Peronal number"/>
            <w:tag w:val="$.customer.labelNamePersonalNumber"/>
            <w:id w:val="1716008929"/>
            <w:placeholder>
              <w:docPart w:val="22436AC240CA4390990303730B56A139"/>
            </w:placeholder>
            <w:showingPlcHdr/>
            <w15:color w:val="000000"/>
          </w:sdtPr>
          <w:sdtEndPr>
            <w:rPr>
              <w:rStyle w:val="DefaultParagraphFont"/>
              <w:rFonts w:ascii="Calibri" w:hAnsi="Calibri" w:cs="Calibri"/>
              <w:color w:val="000000"/>
            </w:rPr>
          </w:sdtEndPr>
          <w:sdtContent>
            <w:tc>
              <w:tcPr>
                <w:tcW w:w="41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2D0A1B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B90E36">
                  <w:rPr>
                    <w:rStyle w:val="PlaceholderText"/>
                    <w:rFonts w:asciiTheme="minorHAnsi" w:eastAsiaTheme="minorHAnsi" w:hAnsiTheme="minorHAnsi" w:cstheme="minorHAnsi"/>
                    <w:color w:val="auto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color w:val="000000"/>
            </w:rPr>
            <w:alias w:val="Personal number"/>
            <w:tag w:val="$.customer.personalNumber"/>
            <w:id w:val="-2117825812"/>
            <w:placeholder>
              <w:docPart w:val="49D4D64E31BC4588B1372B27880F979A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C12346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2D0A1B">
        <w:trPr>
          <w:trHeight w:val="29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340DB9" w:rsidRDefault="00340DB9" w:rsidP="00340DB9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Birth date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Birth date"/>
            <w:tag w:val="$.customer.birthDate"/>
            <w:id w:val="-1421397270"/>
            <w:placeholder>
              <w:docPart w:val="3190B74A8963441ABDC2CE285C8B63AD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C12346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2D0A1B">
        <w:trPr>
          <w:trHeight w:val="29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340DB9" w:rsidRDefault="00340DB9" w:rsidP="00340DB9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Country of birth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Birth country"/>
            <w:tag w:val="$.customer.birthCountry"/>
            <w:id w:val="2104146368"/>
            <w:placeholder>
              <w:docPart w:val="EA626DB08253470D99098F0E804421B2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C12346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  <w:bookmarkStart w:id="0" w:name="_GoBack"/>
        <w:bookmarkEnd w:id="0"/>
      </w:tr>
      <w:tr w:rsidR="00340DB9" w:rsidRPr="00340DB9" w:rsidTr="002D0A1B">
        <w:trPr>
          <w:trHeight w:val="29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340DB9" w:rsidRDefault="00340DB9" w:rsidP="00340DB9">
            <w:pPr>
              <w:rPr>
                <w:rFonts w:ascii="Calibri" w:hAnsi="Calibri" w:cs="Calibri"/>
                <w:color w:val="000000"/>
              </w:rPr>
            </w:pPr>
            <w:r w:rsidRPr="00340DB9">
              <w:rPr>
                <w:rFonts w:ascii="Calibri" w:hAnsi="Calibri" w:cs="Calibri"/>
                <w:color w:val="000000"/>
              </w:rPr>
              <w:t>Place of birth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Birth place"/>
            <w:tag w:val="$.customer.birthPlace"/>
            <w:id w:val="1504709872"/>
            <w:placeholder>
              <w:docPart w:val="E1D76DEF1F9D4B8AB79AFF8E9C1A2C01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C12346" w:rsidP="00340DB9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</w:tbl>
    <w:p w:rsidR="001F1AD4" w:rsidRPr="00175346" w:rsidRDefault="001F1AD4" w:rsidP="00175346"/>
    <w:p w:rsidR="00175346" w:rsidRPr="00175346" w:rsidRDefault="00175346" w:rsidP="00175346">
      <w:pPr>
        <w:rPr>
          <w:rFonts w:asciiTheme="minorHAnsi" w:hAnsiTheme="minorHAnsi" w:cstheme="minorHAnsi"/>
          <w:sz w:val="18"/>
          <w:szCs w:val="18"/>
        </w:rPr>
      </w:pPr>
      <w:r w:rsidRPr="00175346">
        <w:rPr>
          <w:rFonts w:ascii="Segoe UI" w:hAnsi="Segoe UI" w:cs="Segoe UI"/>
          <w:sz w:val="18"/>
          <w:szCs w:val="18"/>
        </w:rPr>
        <w:t>​</w:t>
      </w:r>
    </w:p>
    <w:p w:rsidR="00175346" w:rsidRPr="00452704" w:rsidRDefault="00175346" w:rsidP="00175346">
      <w:pPr>
        <w:rPr>
          <w:rFonts w:asciiTheme="minorHAnsi" w:hAnsiTheme="minorHAnsi" w:cstheme="minorHAnsi"/>
          <w:b/>
        </w:rPr>
      </w:pPr>
      <w:r w:rsidRPr="00452704">
        <w:rPr>
          <w:rFonts w:asciiTheme="minorHAnsi" w:hAnsiTheme="minorHAnsi" w:cstheme="minorHAnsi"/>
          <w:b/>
        </w:rPr>
        <w:t>Identification document:​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4140"/>
        <w:gridCol w:w="5310"/>
      </w:tblGrid>
      <w:tr w:rsidR="00340DB9" w:rsidRPr="00340DB9" w:rsidTr="002D0A1B">
        <w:trPr>
          <w:trHeight w:val="29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340DB9" w:rsidRDefault="00340DB9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Document type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Kind"/>
            <w:tag w:val="$.idDocument.kind"/>
            <w:id w:val="1750309833"/>
            <w:placeholder>
              <w:docPart w:val="6AB796E9876F4D83A36B088B74E7CDDC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843905" w:rsidP="00B767DA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2D0A1B">
        <w:trPr>
          <w:trHeight w:val="29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340DB9" w:rsidRDefault="00340DB9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ID document number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Serial number"/>
            <w:tag w:val="$.idDocument.serialNumber"/>
            <w:id w:val="-1113523493"/>
            <w:placeholder>
              <w:docPart w:val="7782E2996CF24C07A9F451EAC09029D5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843905" w:rsidP="00452704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2D0A1B">
        <w:trPr>
          <w:trHeight w:val="29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340DB9" w:rsidRDefault="00340DB9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Issuing country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Country of issue"/>
            <w:tag w:val="$.idDocument.countryOfIssue"/>
            <w:id w:val="604774760"/>
            <w:placeholder>
              <w:docPart w:val="EAF8C77320FB47CAAA63E78A5F0536AD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843905" w:rsidP="00B767DA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2D0A1B">
        <w:trPr>
          <w:trHeight w:val="29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340DB9" w:rsidRDefault="00340DB9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Issuing authority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Issuing authority"/>
            <w:tag w:val="$.idDocument.issuingAuthority"/>
            <w:id w:val="-696618708"/>
            <w:placeholder>
              <w:docPart w:val="C2E89F221FCA42FEB64269B52AD2C54A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843905" w:rsidP="00B767DA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2D0A1B">
        <w:trPr>
          <w:trHeight w:val="29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CC2801" w:rsidRDefault="00340DB9" w:rsidP="00B767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Issuing date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Issued"/>
            <w:tag w:val="$.idDocument.issued"/>
            <w:id w:val="-208333405"/>
            <w:placeholder>
              <w:docPart w:val="A6FC8EF733D5406D826149928D6B0D37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40DB9" w:rsidRPr="00340DB9" w:rsidRDefault="00843905" w:rsidP="00452704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2D0A1B">
        <w:trPr>
          <w:trHeight w:val="29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340DB9" w:rsidRDefault="00340DB9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2801">
              <w:rPr>
                <w:rFonts w:asciiTheme="minorHAnsi" w:hAnsiTheme="minorHAnsi" w:cstheme="minorHAnsi"/>
                <w:sz w:val="22"/>
                <w:szCs w:val="22"/>
              </w:rPr>
              <w:t>Valid until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Valid until"/>
            <w:tag w:val="$.idDocument.validUntil"/>
            <w:id w:val="1745600619"/>
            <w:placeholder>
              <w:docPart w:val="9CD5D7D688FE4D96B0CA7A1BA0CED0B2"/>
            </w:placeholder>
            <w:showingPlcHdr/>
          </w:sdtPr>
          <w:sdtEndPr/>
          <w:sdtContent>
            <w:tc>
              <w:tcPr>
                <w:tcW w:w="53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340DB9" w:rsidRDefault="00843905" w:rsidP="00452704">
                <w:pPr>
                  <w:rPr>
                    <w:rFonts w:ascii="Calibri" w:hAnsi="Calibri" w:cs="Calibri"/>
                    <w:color w:val="000000"/>
                  </w:rPr>
                </w:pPr>
                <w:r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</w:tbl>
    <w:p w:rsidR="00340DB9" w:rsidRDefault="00340DB9" w:rsidP="00175346"/>
    <w:p w:rsidR="00175346" w:rsidRPr="00175346" w:rsidRDefault="00175346" w:rsidP="00175346">
      <w:pPr>
        <w:rPr>
          <w:rFonts w:asciiTheme="minorHAnsi" w:hAnsiTheme="minorHAnsi" w:cstheme="minorHAnsi"/>
          <w:sz w:val="18"/>
          <w:szCs w:val="18"/>
        </w:rPr>
      </w:pPr>
      <w:r w:rsidRPr="00175346">
        <w:rPr>
          <w:rFonts w:ascii="Segoe UI" w:hAnsi="Segoe UI" w:cs="Segoe UI"/>
          <w:sz w:val="18"/>
          <w:szCs w:val="18"/>
        </w:rPr>
        <w:t>​</w:t>
      </w:r>
    </w:p>
    <w:p w:rsidR="00175346" w:rsidRPr="00175346" w:rsidRDefault="00175346" w:rsidP="00175346">
      <w:r w:rsidRPr="00452704">
        <w:rPr>
          <w:rFonts w:asciiTheme="minorHAnsi" w:hAnsiTheme="minorHAnsi" w:cstheme="minorHAnsi"/>
          <w:b/>
        </w:rPr>
        <w:t>Contact points:</w:t>
      </w:r>
      <w:r w:rsidRPr="00175346">
        <w:t>​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2430"/>
        <w:gridCol w:w="1080"/>
        <w:gridCol w:w="1080"/>
        <w:gridCol w:w="4860"/>
      </w:tblGrid>
      <w:tr w:rsidR="00452704" w:rsidTr="00452704">
        <w:trPr>
          <w:trHeight w:val="290"/>
        </w:trPr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52704" w:rsidRDefault="004527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Legal postal address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04" w:rsidRDefault="004527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alias w:val="Legal address"/>
                <w:tag w:val="$.contactPoints.legalAddress"/>
                <w:id w:val="-598404802"/>
                <w:placeholder>
                  <w:docPart w:val="1A860C399F3E4DE6BB2874DFB9188260"/>
                </w:placeholder>
                <w:showingPlcHdr/>
              </w:sdtPr>
              <w:sdtEndPr/>
              <w:sdtContent>
                <w:r w:rsidR="00843905"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452704" w:rsidTr="00452704">
        <w:trPr>
          <w:trHeight w:val="29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04" w:rsidRDefault="004527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04" w:rsidRDefault="00AD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04" w:rsidRDefault="00AD05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04" w:rsidRDefault="00452704" w:rsidP="004527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alias w:val="Phone"/>
                <w:tag w:val="$.contactPoints.phone"/>
                <w:id w:val="1668679705"/>
                <w:placeholder>
                  <w:docPart w:val="3E32EC8B767C466A9A0F0317DBF985DE"/>
                </w:placeholder>
                <w:showingPlcHdr/>
              </w:sdtPr>
              <w:sdtEndPr/>
              <w:sdtContent>
                <w:r w:rsidR="005F7F9E"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  <w:tr w:rsidR="00452704" w:rsidTr="00452704">
        <w:trPr>
          <w:trHeight w:val="29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04" w:rsidRDefault="004527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04" w:rsidRDefault="004527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04" w:rsidRDefault="004527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04" w:rsidRDefault="004527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alias w:val="Email"/>
                <w:tag w:val="$.contactPoints.email"/>
                <w:id w:val="75797524"/>
                <w:placeholder>
                  <w:docPart w:val="27A5BBDA44684C38BA59ECD98529DCB5"/>
                </w:placeholder>
                <w:showingPlcHdr/>
              </w:sdtPr>
              <w:sdtEndPr/>
              <w:sdtContent>
                <w:r w:rsidR="005F7F9E" w:rsidRPr="00912AD8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</w:p>
        </w:tc>
      </w:tr>
    </w:tbl>
    <w:p w:rsidR="00452704" w:rsidRDefault="00452704" w:rsidP="00175346"/>
    <w:p w:rsidR="00175346" w:rsidRPr="00452704" w:rsidRDefault="00175346">
      <w:pPr>
        <w:rPr>
          <w:rFonts w:asciiTheme="minorHAnsi" w:hAnsiTheme="minorHAnsi" w:cstheme="minorHAnsi"/>
        </w:rPr>
      </w:pPr>
    </w:p>
    <w:p w:rsidR="00175346" w:rsidRPr="00452704" w:rsidRDefault="00175346">
      <w:pPr>
        <w:rPr>
          <w:rFonts w:asciiTheme="minorHAnsi" w:hAnsiTheme="minorHAnsi" w:cstheme="minorHAnsi"/>
          <w:i/>
        </w:rPr>
      </w:pPr>
      <w:r w:rsidRPr="00452704">
        <w:rPr>
          <w:rFonts w:asciiTheme="minorHAnsi" w:hAnsiTheme="minorHAnsi" w:cstheme="minorHAnsi"/>
          <w:i/>
        </w:rPr>
        <w:t>By signing this form, I acknowledge that the information I have given in this form is accurate and I agree all the terms and conditions.​</w:t>
      </w:r>
    </w:p>
    <w:p w:rsidR="00175346" w:rsidRDefault="00175346">
      <w:pPr>
        <w:rPr>
          <w:rFonts w:asciiTheme="minorHAnsi" w:hAnsiTheme="minorHAnsi" w:cstheme="minorHAnsi"/>
        </w:rPr>
      </w:pPr>
    </w:p>
    <w:p w:rsidR="00CC2801" w:rsidRDefault="00CC2801">
      <w:pPr>
        <w:rPr>
          <w:rFonts w:asciiTheme="minorHAnsi" w:hAnsiTheme="minorHAnsi" w:cstheme="minorHAnsi"/>
        </w:rPr>
      </w:pPr>
    </w:p>
    <w:p w:rsidR="00CC2801" w:rsidRDefault="00CC2801">
      <w:pPr>
        <w:rPr>
          <w:rFonts w:asciiTheme="minorHAnsi" w:hAnsiTheme="minorHAnsi" w:cstheme="minorHAnsi"/>
        </w:rPr>
      </w:pPr>
    </w:p>
    <w:p w:rsidR="00CC2801" w:rsidRDefault="00CC2801" w:rsidP="00C105A8">
      <w:pPr>
        <w:jc w:val="center"/>
      </w:pPr>
      <w:r>
        <w:rPr>
          <w:rFonts w:asciiTheme="minorHAnsi" w:hAnsiTheme="minorHAnsi" w:cstheme="minorHAnsi"/>
        </w:rPr>
        <w:t>_____</w:t>
      </w:r>
      <w:r w:rsidR="00F92234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__________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________</w:t>
      </w:r>
      <w:r w:rsidR="00F92234">
        <w:rPr>
          <w:rFonts w:asciiTheme="minorHAnsi" w:hAnsiTheme="minorHAnsi" w:cstheme="minorHAnsi"/>
        </w:rPr>
        <w:t>__</w:t>
      </w:r>
      <w:r>
        <w:rPr>
          <w:rFonts w:asciiTheme="minorHAnsi" w:hAnsiTheme="minorHAnsi" w:cstheme="minorHAnsi"/>
        </w:rPr>
        <w:t>_______</w:t>
      </w:r>
    </w:p>
    <w:p w:rsidR="00CC2801" w:rsidRDefault="00897F5C" w:rsidP="00C105A8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>Customer</w:t>
      </w:r>
      <w:r w:rsidR="00CC2801">
        <w:rPr>
          <w:rFonts w:asciiTheme="minorHAnsi" w:hAnsiTheme="minorHAnsi" w:cstheme="minorHAnsi"/>
        </w:rPr>
        <w:t xml:space="preserve"> </w:t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0"/>
          <w:szCs w:val="20"/>
        </w:rPr>
        <w:t>Bank’s officer</w:t>
      </w:r>
    </w:p>
    <w:sectPr w:rsidR="00CC2801" w:rsidSect="00AD0507">
      <w:headerReference w:type="default" r:id="rId6"/>
      <w:pgSz w:w="12240" w:h="15840"/>
      <w:pgMar w:top="2129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0A5" w:rsidRDefault="002020A5" w:rsidP="00175346">
      <w:r>
        <w:separator/>
      </w:r>
    </w:p>
  </w:endnote>
  <w:endnote w:type="continuationSeparator" w:id="0">
    <w:p w:rsidR="002020A5" w:rsidRDefault="002020A5" w:rsidP="001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0A5" w:rsidRDefault="002020A5" w:rsidP="00175346">
      <w:r>
        <w:separator/>
      </w:r>
    </w:p>
  </w:footnote>
  <w:footnote w:type="continuationSeparator" w:id="0">
    <w:p w:rsidR="002020A5" w:rsidRDefault="002020A5" w:rsidP="001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06"/>
      <w:gridCol w:w="3564"/>
      <w:gridCol w:w="4097"/>
    </w:tblGrid>
    <w:tr w:rsidR="00AD0507" w:rsidRPr="004C064F" w:rsidTr="00757552">
      <w:trPr>
        <w:trHeight w:val="1520"/>
      </w:trPr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4C064F" w:rsidRDefault="00AD0507" w:rsidP="00AD0507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r>
            <w:rPr>
              <w:noProof/>
            </w:rPr>
            <w:drawing>
              <wp:inline distT="0" distB="0" distL="0" distR="0" wp14:anchorId="79AF6F38" wp14:editId="5A4AC1CF">
                <wp:extent cx="1190625" cy="228600"/>
                <wp:effectExtent l="0" t="0" r="9525" b="0"/>
                <wp:docPr id="243060014" name="Picture 1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AD0507" w:rsidRDefault="00AD0507" w:rsidP="00AD0507">
          <w:pPr>
            <w:jc w:val="center"/>
            <w:rPr>
              <w:rFonts w:asciiTheme="minorHAnsi" w:hAnsiTheme="minorHAnsi" w:cstheme="minorHAnsi"/>
              <w:b/>
              <w:bCs/>
              <w:sz w:val="52"/>
              <w:szCs w:val="52"/>
            </w:rPr>
          </w:pPr>
          <w:r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>Application form</w:t>
          </w:r>
        </w:p>
      </w:tc>
      <w:tc>
        <w:tcPr>
          <w:tcW w:w="40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65049C" w:rsidRDefault="00757552" w:rsidP="00AD0507">
          <w:pPr>
            <w:rPr>
              <w:rFonts w:cs="Arial"/>
              <w:b/>
              <w:bCs/>
              <w:color w:val="FF0000"/>
              <w:sz w:val="36"/>
            </w:rPr>
          </w:pPr>
          <w:r>
            <w:fldChar w:fldCharType="begin"/>
          </w:r>
          <w:r>
            <w:instrText xml:space="preserve"> </w:instrText>
          </w:r>
          <w:r w:rsidR="0047564A">
            <w:instrText>MergeBarcode</w:instrText>
          </w:r>
          <w:r>
            <w:instrText xml:space="preserve"> </w:instrText>
          </w:r>
          <w:sdt>
            <w:sdtPr>
              <w:alias w:val="fristName"/>
              <w:tag w:val="$.customer.fristName"/>
              <w:id w:val="1837414057"/>
              <w:placeholder>
                <w:docPart w:val="DefaultPlaceholder_-1854013440"/>
              </w:placeholder>
              <w:showingPlcHdr/>
            </w:sdtPr>
            <w:sdtContent>
              <w:r w:rsidRPr="00B42D84">
                <w:rPr>
                  <w:rStyle w:val="PlaceholderText"/>
                </w:rPr>
                <w:instrText>Click or tap here to enter text.</w:instrText>
              </w:r>
            </w:sdtContent>
          </w:sdt>
          <w:r>
            <w:instrText xml:space="preserve"> QR \q </w:instrText>
          </w:r>
          <w:r w:rsidR="0047564A">
            <w:instrText>3</w:instrText>
          </w:r>
          <w:r>
            <w:instrText xml:space="preserve"> </w:instrText>
          </w:r>
          <w:r>
            <w:fldChar w:fldCharType="end"/>
          </w:r>
        </w:p>
      </w:tc>
    </w:tr>
  </w:tbl>
  <w:p w:rsidR="00175346" w:rsidRPr="00175346" w:rsidRDefault="00175346" w:rsidP="00175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1B"/>
    <w:rsid w:val="0010307D"/>
    <w:rsid w:val="00175346"/>
    <w:rsid w:val="001F1AD4"/>
    <w:rsid w:val="002020A5"/>
    <w:rsid w:val="002A2DB0"/>
    <w:rsid w:val="002D0A1B"/>
    <w:rsid w:val="00340DB9"/>
    <w:rsid w:val="003F54D1"/>
    <w:rsid w:val="004375FA"/>
    <w:rsid w:val="00452704"/>
    <w:rsid w:val="0047564A"/>
    <w:rsid w:val="00504C0E"/>
    <w:rsid w:val="00542723"/>
    <w:rsid w:val="00552959"/>
    <w:rsid w:val="00553F84"/>
    <w:rsid w:val="005A06B1"/>
    <w:rsid w:val="005F7F9E"/>
    <w:rsid w:val="0061260F"/>
    <w:rsid w:val="00620835"/>
    <w:rsid w:val="006740D8"/>
    <w:rsid w:val="006B1A59"/>
    <w:rsid w:val="00757552"/>
    <w:rsid w:val="007B62E0"/>
    <w:rsid w:val="00843905"/>
    <w:rsid w:val="008645EA"/>
    <w:rsid w:val="00897F5C"/>
    <w:rsid w:val="00966C8C"/>
    <w:rsid w:val="00982CB3"/>
    <w:rsid w:val="00A5293C"/>
    <w:rsid w:val="00A57BA9"/>
    <w:rsid w:val="00A67C7A"/>
    <w:rsid w:val="00AC3EC7"/>
    <w:rsid w:val="00AD0507"/>
    <w:rsid w:val="00B5410B"/>
    <w:rsid w:val="00B61A19"/>
    <w:rsid w:val="00B90E36"/>
    <w:rsid w:val="00BB1343"/>
    <w:rsid w:val="00BB38AB"/>
    <w:rsid w:val="00C105A8"/>
    <w:rsid w:val="00C12346"/>
    <w:rsid w:val="00CC2801"/>
    <w:rsid w:val="00D221F9"/>
    <w:rsid w:val="00DA566F"/>
    <w:rsid w:val="00DD6924"/>
    <w:rsid w:val="00E83A06"/>
    <w:rsid w:val="00EA6883"/>
    <w:rsid w:val="00F92234"/>
    <w:rsid w:val="00FB1D35"/>
    <w:rsid w:val="00FE1A20"/>
    <w:rsid w:val="00F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32A9"/>
  <w15:chartTrackingRefBased/>
  <w15:docId w15:val="{0ECE649C-5A8C-4842-8EAC-83D7D15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346"/>
  </w:style>
  <w:style w:type="paragraph" w:styleId="Footer">
    <w:name w:val="footer"/>
    <w:basedOn w:val="Normal"/>
    <w:link w:val="Foot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346"/>
  </w:style>
  <w:style w:type="paragraph" w:styleId="NoSpacing">
    <w:name w:val="No Spacing"/>
    <w:uiPriority w:val="1"/>
    <w:qFormat/>
    <w:rsid w:val="0017534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12346"/>
    <w:rPr>
      <w:color w:val="808080"/>
    </w:rPr>
  </w:style>
  <w:style w:type="character" w:customStyle="1" w:styleId="Style1">
    <w:name w:val="Style1"/>
    <w:basedOn w:val="DefaultParagraphFont"/>
    <w:uiPriority w:val="1"/>
    <w:rsid w:val="00FE1A20"/>
    <w:rPr>
      <w:color w:val="000000" w:themeColor="text1"/>
    </w:rPr>
  </w:style>
  <w:style w:type="character" w:customStyle="1" w:styleId="Style2">
    <w:name w:val="Style2"/>
    <w:basedOn w:val="DefaultParagraphFont"/>
    <w:uiPriority w:val="1"/>
    <w:rsid w:val="00B90E36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67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5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2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60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16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8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62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260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0219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5259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115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77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4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0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17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557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283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9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14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256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040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09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139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2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14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428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67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aden.Milic\Desktop\Appl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820FCEB003471788E83FD19178D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A964B-EDCD-492E-A0C9-8DA90A41FE84}"/>
      </w:docPartPr>
      <w:docPartBody>
        <w:p w:rsidR="00726A99" w:rsidRDefault="00D12C3B" w:rsidP="00D12C3B">
          <w:pPr>
            <w:pStyle w:val="94820FCEB003471788E83FD19178DE94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1E3BB65C91C434A8F50B737C1C38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9693B-A4DF-47E3-A50D-D842AB8BE510}"/>
      </w:docPartPr>
      <w:docPartBody>
        <w:p w:rsidR="00726A99" w:rsidRDefault="00D12C3B" w:rsidP="00D12C3B">
          <w:pPr>
            <w:pStyle w:val="D1E3BB65C91C434A8F50B737C1C386CF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324E63217D234BB8BA4BAF088303E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91A3D-3066-4ACA-A97C-D475B025E26F}"/>
      </w:docPartPr>
      <w:docPartBody>
        <w:p w:rsidR="00726A99" w:rsidRDefault="00D12C3B" w:rsidP="00D12C3B">
          <w:pPr>
            <w:pStyle w:val="324E63217D234BB8BA4BAF088303E8B5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49D4D64E31BC4588B1372B27880F9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997C6-23C8-446A-A5C2-7A975144BCA8}"/>
      </w:docPartPr>
      <w:docPartBody>
        <w:p w:rsidR="00726A99" w:rsidRDefault="00D12C3B" w:rsidP="00D12C3B">
          <w:pPr>
            <w:pStyle w:val="49D4D64E31BC4588B1372B27880F979A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3190B74A8963441ABDC2CE285C8B6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238B8-95A5-4344-A5AE-14C1ACDB4B64}"/>
      </w:docPartPr>
      <w:docPartBody>
        <w:p w:rsidR="00726A99" w:rsidRDefault="00D12C3B" w:rsidP="00D12C3B">
          <w:pPr>
            <w:pStyle w:val="3190B74A8963441ABDC2CE285C8B63AD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EA626DB08253470D99098F0E80442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46B53-9A13-4670-A68B-B990361D600C}"/>
      </w:docPartPr>
      <w:docPartBody>
        <w:p w:rsidR="00726A99" w:rsidRDefault="00D12C3B" w:rsidP="00D12C3B">
          <w:pPr>
            <w:pStyle w:val="EA626DB08253470D99098F0E804421B2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E1D76DEF1F9D4B8AB79AFF8E9C1A2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EFEC2-AB31-424C-9384-F4012D03ED9A}"/>
      </w:docPartPr>
      <w:docPartBody>
        <w:p w:rsidR="00726A99" w:rsidRDefault="00D12C3B" w:rsidP="00D12C3B">
          <w:pPr>
            <w:pStyle w:val="E1D76DEF1F9D4B8AB79AFF8E9C1A2C01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6AB796E9876F4D83A36B088B74E7C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430E9-94E2-4507-A92F-EE442E0975BC}"/>
      </w:docPartPr>
      <w:docPartBody>
        <w:p w:rsidR="00726A99" w:rsidRDefault="00D12C3B" w:rsidP="00D12C3B">
          <w:pPr>
            <w:pStyle w:val="6AB796E9876F4D83A36B088B74E7CDDC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7782E2996CF24C07A9F451EAC0902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3DC70-281E-4FF7-B937-E637E80CA382}"/>
      </w:docPartPr>
      <w:docPartBody>
        <w:p w:rsidR="00726A99" w:rsidRDefault="00D12C3B" w:rsidP="00D12C3B">
          <w:pPr>
            <w:pStyle w:val="7782E2996CF24C07A9F451EAC09029D5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EAF8C77320FB47CAAA63E78A5F053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168C-C192-4B19-BFAB-87E335B69AD8}"/>
      </w:docPartPr>
      <w:docPartBody>
        <w:p w:rsidR="00726A99" w:rsidRDefault="00D12C3B" w:rsidP="00D12C3B">
          <w:pPr>
            <w:pStyle w:val="EAF8C77320FB47CAAA63E78A5F0536AD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C2E89F221FCA42FEB64269B52AD2C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9CBBD-C130-49A4-A6C2-292D413F95F8}"/>
      </w:docPartPr>
      <w:docPartBody>
        <w:p w:rsidR="00726A99" w:rsidRDefault="00D12C3B" w:rsidP="00D12C3B">
          <w:pPr>
            <w:pStyle w:val="C2E89F221FCA42FEB64269B52AD2C54A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A6FC8EF733D5406D826149928D6B0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E13FD-1928-46C3-B3C5-B57F6D52ED82}"/>
      </w:docPartPr>
      <w:docPartBody>
        <w:p w:rsidR="00726A99" w:rsidRDefault="00D12C3B" w:rsidP="00D12C3B">
          <w:pPr>
            <w:pStyle w:val="A6FC8EF733D5406D826149928D6B0D37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9CD5D7D688FE4D96B0CA7A1BA0CED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180AE-DCDE-4225-87F0-F8BADFB7DE41}"/>
      </w:docPartPr>
      <w:docPartBody>
        <w:p w:rsidR="00726A99" w:rsidRDefault="00D12C3B" w:rsidP="00D12C3B">
          <w:pPr>
            <w:pStyle w:val="9CD5D7D688FE4D96B0CA7A1BA0CED0B2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1A860C399F3E4DE6BB2874DFB9188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EF6B-7A74-4A39-868F-F54E739797A0}"/>
      </w:docPartPr>
      <w:docPartBody>
        <w:p w:rsidR="00726A99" w:rsidRDefault="00D12C3B" w:rsidP="00D12C3B">
          <w:pPr>
            <w:pStyle w:val="1A860C399F3E4DE6BB2874DFB9188260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3E32EC8B767C466A9A0F0317DBF98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D516C-DD02-4A59-9807-AD2AE87CD1D6}"/>
      </w:docPartPr>
      <w:docPartBody>
        <w:p w:rsidR="00726A99" w:rsidRDefault="00D12C3B" w:rsidP="00D12C3B">
          <w:pPr>
            <w:pStyle w:val="3E32EC8B767C466A9A0F0317DBF985DE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27A5BBDA44684C38BA59ECD98529D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A95DF-524B-4908-8160-CC0CA1A7823C}"/>
      </w:docPartPr>
      <w:docPartBody>
        <w:p w:rsidR="00726A99" w:rsidRDefault="00D12C3B" w:rsidP="00D12C3B">
          <w:pPr>
            <w:pStyle w:val="27A5BBDA44684C38BA59ECD98529DCB54"/>
          </w:pPr>
          <w:r w:rsidRPr="00912A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22436AC240CA4390990303730B56A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DA0A0-CDA0-46F5-9C26-CA976D596C06}"/>
      </w:docPartPr>
      <w:docPartBody>
        <w:p w:rsidR="00726A99" w:rsidRDefault="00D12C3B" w:rsidP="00D12C3B">
          <w:pPr>
            <w:pStyle w:val="22436AC240CA4390990303730B56A1393"/>
          </w:pPr>
          <w:r w:rsidRPr="006740D8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CD3C2-023E-4471-97B9-80395D2C3D31}"/>
      </w:docPartPr>
      <w:docPartBody>
        <w:p w:rsidR="008F738A" w:rsidRDefault="00AD6FAC">
          <w:r w:rsidRPr="00B42D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84"/>
    <w:rsid w:val="00011B0E"/>
    <w:rsid w:val="00086C6E"/>
    <w:rsid w:val="00114262"/>
    <w:rsid w:val="00142E20"/>
    <w:rsid w:val="001939FE"/>
    <w:rsid w:val="00252284"/>
    <w:rsid w:val="00281EF4"/>
    <w:rsid w:val="002825BA"/>
    <w:rsid w:val="003E39EE"/>
    <w:rsid w:val="00512FFB"/>
    <w:rsid w:val="00726A99"/>
    <w:rsid w:val="00772B85"/>
    <w:rsid w:val="00897C6A"/>
    <w:rsid w:val="008F738A"/>
    <w:rsid w:val="00AD6FAC"/>
    <w:rsid w:val="00B17725"/>
    <w:rsid w:val="00C8303C"/>
    <w:rsid w:val="00D1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FAC"/>
    <w:rPr>
      <w:color w:val="808080"/>
    </w:rPr>
  </w:style>
  <w:style w:type="paragraph" w:customStyle="1" w:styleId="94820FCEB003471788E83FD19178DE94">
    <w:name w:val="94820FCEB003471788E83FD19178DE94"/>
  </w:style>
  <w:style w:type="paragraph" w:customStyle="1" w:styleId="D1E3BB65C91C434A8F50B737C1C386CF">
    <w:name w:val="D1E3BB65C91C434A8F50B737C1C386CF"/>
  </w:style>
  <w:style w:type="paragraph" w:customStyle="1" w:styleId="324E63217D234BB8BA4BAF088303E8B5">
    <w:name w:val="324E63217D234BB8BA4BAF088303E8B5"/>
  </w:style>
  <w:style w:type="paragraph" w:customStyle="1" w:styleId="49D4D64E31BC4588B1372B27880F979A">
    <w:name w:val="49D4D64E31BC4588B1372B27880F979A"/>
  </w:style>
  <w:style w:type="paragraph" w:customStyle="1" w:styleId="3190B74A8963441ABDC2CE285C8B63AD">
    <w:name w:val="3190B74A8963441ABDC2CE285C8B63AD"/>
  </w:style>
  <w:style w:type="paragraph" w:customStyle="1" w:styleId="EA626DB08253470D99098F0E804421B2">
    <w:name w:val="EA626DB08253470D99098F0E804421B2"/>
  </w:style>
  <w:style w:type="paragraph" w:customStyle="1" w:styleId="E1D76DEF1F9D4B8AB79AFF8E9C1A2C01">
    <w:name w:val="E1D76DEF1F9D4B8AB79AFF8E9C1A2C01"/>
  </w:style>
  <w:style w:type="paragraph" w:customStyle="1" w:styleId="6AB796E9876F4D83A36B088B74E7CDDC">
    <w:name w:val="6AB796E9876F4D83A36B088B74E7CDDC"/>
  </w:style>
  <w:style w:type="paragraph" w:customStyle="1" w:styleId="7782E2996CF24C07A9F451EAC09029D5">
    <w:name w:val="7782E2996CF24C07A9F451EAC09029D5"/>
  </w:style>
  <w:style w:type="paragraph" w:customStyle="1" w:styleId="EAF8C77320FB47CAAA63E78A5F0536AD">
    <w:name w:val="EAF8C77320FB47CAAA63E78A5F0536AD"/>
  </w:style>
  <w:style w:type="paragraph" w:customStyle="1" w:styleId="C2E89F221FCA42FEB64269B52AD2C54A">
    <w:name w:val="C2E89F221FCA42FEB64269B52AD2C54A"/>
  </w:style>
  <w:style w:type="paragraph" w:customStyle="1" w:styleId="A6FC8EF733D5406D826149928D6B0D37">
    <w:name w:val="A6FC8EF733D5406D826149928D6B0D37"/>
  </w:style>
  <w:style w:type="paragraph" w:customStyle="1" w:styleId="9CD5D7D688FE4D96B0CA7A1BA0CED0B2">
    <w:name w:val="9CD5D7D688FE4D96B0CA7A1BA0CED0B2"/>
  </w:style>
  <w:style w:type="paragraph" w:customStyle="1" w:styleId="1A860C399F3E4DE6BB2874DFB9188260">
    <w:name w:val="1A860C399F3E4DE6BB2874DFB9188260"/>
  </w:style>
  <w:style w:type="paragraph" w:customStyle="1" w:styleId="3E32EC8B767C466A9A0F0317DBF985DE">
    <w:name w:val="3E32EC8B767C466A9A0F0317DBF985DE"/>
  </w:style>
  <w:style w:type="paragraph" w:customStyle="1" w:styleId="27A5BBDA44684C38BA59ECD98529DCB5">
    <w:name w:val="27A5BBDA44684C38BA59ECD98529DCB5"/>
  </w:style>
  <w:style w:type="paragraph" w:customStyle="1" w:styleId="94820FCEB003471788E83FD19178DE941">
    <w:name w:val="94820FCEB003471788E83FD19178DE94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1">
    <w:name w:val="D1E3BB65C91C434A8F50B737C1C386CF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1">
    <w:name w:val="324E63217D234BB8BA4BAF088303E8B5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">
    <w:name w:val="22436AC240CA4390990303730B56A139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1">
    <w:name w:val="49D4D64E31BC4588B1372B27880F979A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1">
    <w:name w:val="3190B74A8963441ABDC2CE285C8B63AD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1">
    <w:name w:val="EA626DB08253470D99098F0E804421B2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1">
    <w:name w:val="E1D76DEF1F9D4B8AB79AFF8E9C1A2C01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1">
    <w:name w:val="6AB796E9876F4D83A36B088B74E7CDDC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1">
    <w:name w:val="7782E2996CF24C07A9F451EAC09029D5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1">
    <w:name w:val="EAF8C77320FB47CAAA63E78A5F0536AD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1">
    <w:name w:val="C2E89F221FCA42FEB64269B52AD2C54A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1">
    <w:name w:val="A6FC8EF733D5406D826149928D6B0D37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1">
    <w:name w:val="9CD5D7D688FE4D96B0CA7A1BA0CED0B2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1">
    <w:name w:val="1A860C399F3E4DE6BB2874DFB9188260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1">
    <w:name w:val="3E32EC8B767C466A9A0F0317DBF985DE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1">
    <w:name w:val="27A5BBDA44684C38BA59ECD98529DCB51"/>
    <w:rsid w:val="00252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20FCEB003471788E83FD19178DE942">
    <w:name w:val="94820FCEB003471788E83FD19178DE94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2">
    <w:name w:val="D1E3BB65C91C434A8F50B737C1C386CF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2">
    <w:name w:val="324E63217D234BB8BA4BAF088303E8B5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1">
    <w:name w:val="22436AC240CA4390990303730B56A1391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2">
    <w:name w:val="49D4D64E31BC4588B1372B27880F979A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2">
    <w:name w:val="3190B74A8963441ABDC2CE285C8B63AD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2">
    <w:name w:val="EA626DB08253470D99098F0E804421B2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2">
    <w:name w:val="E1D76DEF1F9D4B8AB79AFF8E9C1A2C01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2">
    <w:name w:val="6AB796E9876F4D83A36B088B74E7CDDC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2">
    <w:name w:val="7782E2996CF24C07A9F451EAC09029D5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2">
    <w:name w:val="EAF8C77320FB47CAAA63E78A5F0536AD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2">
    <w:name w:val="C2E89F221FCA42FEB64269B52AD2C54A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2">
    <w:name w:val="A6FC8EF733D5406D826149928D6B0D37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2">
    <w:name w:val="9CD5D7D688FE4D96B0CA7A1BA0CED0B2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2">
    <w:name w:val="1A860C399F3E4DE6BB2874DFB9188260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2">
    <w:name w:val="3E32EC8B767C466A9A0F0317DBF985DE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2">
    <w:name w:val="27A5BBDA44684C38BA59ECD98529DCB52"/>
    <w:rsid w:val="0008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20FCEB003471788E83FD19178DE943">
    <w:name w:val="94820FCEB003471788E83FD19178DE94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3">
    <w:name w:val="D1E3BB65C91C434A8F50B737C1C386CF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3">
    <w:name w:val="324E63217D234BB8BA4BAF088303E8B5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2">
    <w:name w:val="22436AC240CA4390990303730B56A1392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3">
    <w:name w:val="49D4D64E31BC4588B1372B27880F979A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3">
    <w:name w:val="3190B74A8963441ABDC2CE285C8B63AD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3">
    <w:name w:val="EA626DB08253470D99098F0E804421B2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3">
    <w:name w:val="E1D76DEF1F9D4B8AB79AFF8E9C1A2C01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3">
    <w:name w:val="6AB796E9876F4D83A36B088B74E7CDDC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3">
    <w:name w:val="7782E2996CF24C07A9F451EAC09029D5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3">
    <w:name w:val="EAF8C77320FB47CAAA63E78A5F0536AD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3">
    <w:name w:val="C2E89F221FCA42FEB64269B52AD2C54A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3">
    <w:name w:val="A6FC8EF733D5406D826149928D6B0D37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3">
    <w:name w:val="9CD5D7D688FE4D96B0CA7A1BA0CED0B2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3">
    <w:name w:val="1A860C399F3E4DE6BB2874DFB9188260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3">
    <w:name w:val="3E32EC8B767C466A9A0F0317DBF985DE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3">
    <w:name w:val="27A5BBDA44684C38BA59ECD98529DCB53"/>
    <w:rsid w:val="00011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820FCEB003471788E83FD19178DE944">
    <w:name w:val="94820FCEB003471788E83FD19178DE94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E3BB65C91C434A8F50B737C1C386CF4">
    <w:name w:val="D1E3BB65C91C434A8F50B737C1C386CF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4E63217D234BB8BA4BAF088303E8B54">
    <w:name w:val="324E63217D234BB8BA4BAF088303E8B5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436AC240CA4390990303730B56A1393">
    <w:name w:val="22436AC240CA4390990303730B56A1393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D4D64E31BC4588B1372B27880F979A4">
    <w:name w:val="49D4D64E31BC4588B1372B27880F979A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190B74A8963441ABDC2CE285C8B63AD4">
    <w:name w:val="3190B74A8963441ABDC2CE285C8B63AD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26DB08253470D99098F0E804421B24">
    <w:name w:val="EA626DB08253470D99098F0E804421B2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76DEF1F9D4B8AB79AFF8E9C1A2C014">
    <w:name w:val="E1D76DEF1F9D4B8AB79AFF8E9C1A2C01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B796E9876F4D83A36B088B74E7CDDC4">
    <w:name w:val="6AB796E9876F4D83A36B088B74E7CDDC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2E2996CF24C07A9F451EAC09029D54">
    <w:name w:val="7782E2996CF24C07A9F451EAC09029D5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F8C77320FB47CAAA63E78A5F0536AD4">
    <w:name w:val="EAF8C77320FB47CAAA63E78A5F0536AD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E89F221FCA42FEB64269B52AD2C54A4">
    <w:name w:val="C2E89F221FCA42FEB64269B52AD2C54A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FC8EF733D5406D826149928D6B0D374">
    <w:name w:val="A6FC8EF733D5406D826149928D6B0D37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D5D7D688FE4D96B0CA7A1BA0CED0B24">
    <w:name w:val="9CD5D7D688FE4D96B0CA7A1BA0CED0B2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860C399F3E4DE6BB2874DFB91882604">
    <w:name w:val="1A860C399F3E4DE6BB2874DFB9188260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32EC8B767C466A9A0F0317DBF985DE4">
    <w:name w:val="3E32EC8B767C466A9A0F0317DBF985DE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5BBDA44684C38BA59ECD98529DCB54">
    <w:name w:val="27A5BBDA44684C38BA59ECD98529DCB54"/>
    <w:rsid w:val="00D12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Application</Template>
  <TotalTime>7</TotalTime>
  <Pages>1</Pages>
  <Words>187</Words>
  <Characters>837</Characters>
  <Application>Microsoft Office Word</Application>
  <DocSecurity>0</DocSecurity>
  <Lines>53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Milić</dc:creator>
  <cp:keywords>Internal/General/</cp:keywords>
  <dc:description/>
  <cp:lastModifiedBy>Mladen Milić</cp:lastModifiedBy>
  <cp:revision>9</cp:revision>
  <dcterms:created xsi:type="dcterms:W3CDTF">2020-10-16T16:59:00Z</dcterms:created>
  <dcterms:modified xsi:type="dcterms:W3CDTF">2020-10-16T17:11:00Z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8aabc070-904c-4662-977e-9b0a1e4b1ec2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