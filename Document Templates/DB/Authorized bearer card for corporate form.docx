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CF" w:rsidRDefault="00106BCF" w:rsidP="00175346">
      <w:pPr>
        <w:rPr>
          <w:rFonts w:asciiTheme="minorHAnsi" w:hAnsiTheme="minorHAnsi" w:cstheme="minorHAnsi"/>
          <w:b/>
        </w:rPr>
      </w:pPr>
    </w:p>
    <w:p w:rsidR="009424D1" w:rsidRDefault="009424D1" w:rsidP="00175346">
      <w:pPr>
        <w:rPr>
          <w:rFonts w:asciiTheme="minorHAnsi" w:hAnsiTheme="minorHAnsi" w:cstheme="minorHAnsi"/>
          <w:b/>
        </w:rPr>
      </w:pPr>
    </w:p>
    <w:p w:rsidR="00175346" w:rsidRDefault="00C00C99" w:rsidP="00175346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Arrangement</w:t>
      </w:r>
      <w:r w:rsidR="00175346" w:rsidRPr="00452704">
        <w:rPr>
          <w:rFonts w:asciiTheme="minorHAnsi" w:hAnsiTheme="minorHAnsi" w:cstheme="minorHAnsi"/>
          <w:b/>
        </w:rPr>
        <w:t>:</w:t>
      </w:r>
      <w:r w:rsidR="00175346" w:rsidRPr="00452704">
        <w:rPr>
          <w:rFonts w:asciiTheme="minorHAnsi" w:hAnsiTheme="minorHAnsi" w:cstheme="minorHAnsi"/>
        </w:rPr>
        <w:t>​</w:t>
      </w:r>
      <w:proofErr w:type="gramEnd"/>
    </w:p>
    <w:tbl>
      <w:tblPr>
        <w:tblpPr w:leftFromText="180" w:rightFromText="180" w:vertAnchor="text" w:tblpY="1"/>
        <w:tblOverlap w:val="never"/>
        <w:tblW w:w="13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4364"/>
        <w:gridCol w:w="2865"/>
        <w:gridCol w:w="2594"/>
      </w:tblGrid>
      <w:tr w:rsidR="00F8469A" w:rsidTr="00495AAD">
        <w:trPr>
          <w:trHeight w:val="273"/>
        </w:trPr>
        <w:tc>
          <w:tcPr>
            <w:tcW w:w="3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9A" w:rsidRPr="00C3048B" w:rsidRDefault="00F8469A" w:rsidP="00495A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Customer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"/>
            <w:tag w:val="$.owner"/>
            <w:id w:val="1406952795"/>
            <w:placeholder>
              <w:docPart w:val="DefaultPlaceholder_-1854013440"/>
            </w:placeholder>
          </w:sdtPr>
          <w:sdtEndPr/>
          <w:sdtContent>
            <w:tc>
              <w:tcPr>
                <w:tcW w:w="4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8469A" w:rsidRPr="00C3048B" w:rsidRDefault="00EE767D" w:rsidP="00495AAD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69A" w:rsidRPr="00C3048B" w:rsidRDefault="00F8469A" w:rsidP="00495A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IdNumber"/>
            <w:tag w:val="$.ownerIdNumber"/>
            <w:id w:val="834421012"/>
            <w:placeholder>
              <w:docPart w:val="DefaultPlaceholder_-1854013440"/>
            </w:placeholder>
          </w:sdtPr>
          <w:sdtEndPr/>
          <w:sdtContent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F8469A" w:rsidRPr="00C3048B" w:rsidRDefault="00BC2A5E" w:rsidP="00495AAD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8469A" w:rsidTr="00495AAD">
        <w:trPr>
          <w:trHeight w:val="273"/>
        </w:trPr>
        <w:tc>
          <w:tcPr>
            <w:tcW w:w="3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9A" w:rsidRPr="00C3048B" w:rsidRDefault="001D6900" w:rsidP="00495A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Account</w:t>
            </w: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number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(BBAN/IBAN)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accountNumber"/>
            <w:tag w:val="$.accountNumber"/>
            <w:id w:val="104705647"/>
            <w:placeholder>
              <w:docPart w:val="DefaultPlaceholder_-1854013440"/>
            </w:placeholder>
          </w:sdtPr>
          <w:sdtEndPr/>
          <w:sdtContent>
            <w:tc>
              <w:tcPr>
                <w:tcW w:w="4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8469A" w:rsidRPr="00C3048B" w:rsidRDefault="00BC2A5E" w:rsidP="00495AAD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69A" w:rsidRPr="00C3048B" w:rsidRDefault="00F8469A" w:rsidP="00495AA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048B">
              <w:rPr>
                <w:rFonts w:ascii="Calibri" w:hAnsi="Calibri" w:cs="Calibri"/>
                <w:color w:val="000000"/>
                <w:sz w:val="20"/>
                <w:szCs w:val="20"/>
              </w:rPr>
              <w:t>Tax number</w:t>
            </w:r>
          </w:p>
        </w:tc>
        <w:sdt>
          <w:sdtPr>
            <w:rPr>
              <w:rFonts w:ascii="Calibri" w:hAnsi="Calibri" w:cs="Calibri"/>
              <w:color w:val="000000"/>
              <w:sz w:val="20"/>
              <w:szCs w:val="20"/>
            </w:rPr>
            <w:alias w:val="OwnerTaxNumber"/>
            <w:tag w:val="$.ownerTaxNumber"/>
            <w:id w:val="-226142149"/>
            <w:placeholder>
              <w:docPart w:val="DefaultPlaceholder_-1854013440"/>
            </w:placeholder>
          </w:sdtPr>
          <w:sdtEndPr/>
          <w:sdtContent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F8469A" w:rsidRPr="00C3048B" w:rsidRDefault="00BC2A5E" w:rsidP="00495AAD">
                <w:pP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:rsidR="00BA7DDD" w:rsidRDefault="00495AAD" w:rsidP="0017534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textWrapping" w:clear="all"/>
      </w:r>
    </w:p>
    <w:p w:rsidR="004731F9" w:rsidRDefault="00523AC5" w:rsidP="0017534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Authorized </w:t>
      </w:r>
      <w:proofErr w:type="gramStart"/>
      <w:r>
        <w:rPr>
          <w:rFonts w:asciiTheme="minorHAnsi" w:hAnsiTheme="minorHAnsi" w:cstheme="minorHAnsi"/>
          <w:b/>
        </w:rPr>
        <w:t>bearer</w:t>
      </w:r>
      <w:r w:rsidR="00175346" w:rsidRPr="00452704">
        <w:rPr>
          <w:rFonts w:asciiTheme="minorHAnsi" w:hAnsiTheme="minorHAnsi" w:cstheme="minorHAnsi"/>
          <w:b/>
        </w:rPr>
        <w:t>:​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1391"/>
        <w:gridCol w:w="3341"/>
        <w:gridCol w:w="1206"/>
        <w:gridCol w:w="1484"/>
        <w:gridCol w:w="1948"/>
        <w:gridCol w:w="1479"/>
      </w:tblGrid>
      <w:tr w:rsidR="00DA73E8" w:rsidRPr="00BA7DDD" w:rsidTr="00495AAD">
        <w:trPr>
          <w:trHeight w:val="285"/>
        </w:trPr>
        <w:tc>
          <w:tcPr>
            <w:tcW w:w="2500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</w:tc>
        <w:tc>
          <w:tcPr>
            <w:tcW w:w="1391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Id number</w:t>
            </w:r>
          </w:p>
        </w:tc>
        <w:tc>
          <w:tcPr>
            <w:tcW w:w="3341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Legal address</w:t>
            </w:r>
          </w:p>
        </w:tc>
        <w:tc>
          <w:tcPr>
            <w:tcW w:w="1206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 xml:space="preserve"> Deposit</w:t>
            </w:r>
          </w:p>
        </w:tc>
        <w:tc>
          <w:tcPr>
            <w:tcW w:w="1484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Withdrawal</w:t>
            </w:r>
          </w:p>
        </w:tc>
        <w:tc>
          <w:tcPr>
            <w:tcW w:w="1948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Credit transfer</w:t>
            </w:r>
          </w:p>
        </w:tc>
        <w:tc>
          <w:tcPr>
            <w:tcW w:w="1479" w:type="dxa"/>
          </w:tcPr>
          <w:p w:rsidR="00BA7DDD" w:rsidRPr="00BA7DDD" w:rsidRDefault="00BA7DDD" w:rsidP="0003638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A7DDD">
              <w:rPr>
                <w:rFonts w:asciiTheme="minorHAnsi" w:hAnsiTheme="minorHAnsi" w:cstheme="minorHAnsi"/>
                <w:sz w:val="20"/>
                <w:szCs w:val="20"/>
              </w:rPr>
              <w:t>Statements</w:t>
            </w:r>
          </w:p>
        </w:tc>
      </w:tr>
      <w:sdt>
        <w:sdtPr>
          <w:rPr>
            <w:rFonts w:asciiTheme="minorHAnsi" w:hAnsiTheme="minorHAnsi" w:cstheme="minorHAnsi"/>
            <w:sz w:val="18"/>
            <w:szCs w:val="18"/>
          </w:rPr>
          <w:alias w:val="items"/>
          <w:tag w:val="$.items"/>
          <w:id w:val="901796089"/>
          <w15:repeatingSection/>
        </w:sdtPr>
        <w:sdtEndPr/>
        <w:sdtContent>
          <w:sdt>
            <w:sdtPr>
              <w:rPr>
                <w:rFonts w:asciiTheme="minorHAnsi" w:hAnsiTheme="minorHAnsi" w:cstheme="minorHAnsi"/>
                <w:sz w:val="18"/>
                <w:szCs w:val="18"/>
              </w:rPr>
              <w:id w:val="5464143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A73E8" w:rsidRPr="00BA7DDD" w:rsidTr="00495AAD">
                <w:trPr>
                  <w:trHeight w:val="288"/>
                </w:trPr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name"/>
                    <w:tag w:val="$.name"/>
                    <w:id w:val="-114874158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500" w:type="dxa"/>
                      </w:tcPr>
                      <w:p w:rsidR="00BA7DDD" w:rsidRPr="00BA7DDD" w:rsidRDefault="00BA7DDD" w:rsidP="00FA0DA2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idNumber"/>
                    <w:tag w:val="$.idNumber"/>
                    <w:id w:val="-1918324262"/>
                    <w:placeholder>
                      <w:docPart w:val="B604092979B34F3281C07910911A2DD4"/>
                    </w:placeholder>
                  </w:sdtPr>
                  <w:sdtEndPr/>
                  <w:sdtContent>
                    <w:tc>
                      <w:tcPr>
                        <w:tcW w:w="1391" w:type="dxa"/>
                      </w:tcPr>
                      <w:p w:rsidR="00BA7DDD" w:rsidRPr="00BA7DDD" w:rsidRDefault="00BA7DDD" w:rsidP="00FA0DA2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legalAddress"/>
                    <w:tag w:val="$.legalAddress"/>
                    <w:id w:val="402805870"/>
                    <w:placeholder>
                      <w:docPart w:val="B0F6A74582204A2BB041C2C60A108D5E"/>
                    </w:placeholder>
                  </w:sdtPr>
                  <w:sdtEndPr/>
                  <w:sdtContent>
                    <w:tc>
                      <w:tcPr>
                        <w:tcW w:w="3341" w:type="dxa"/>
                      </w:tcPr>
                      <w:p w:rsidR="00BA7DDD" w:rsidRPr="00BA7DDD" w:rsidRDefault="00BA7DDD" w:rsidP="00FA0DA2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deposit"/>
                    <w:tag w:val="$.deposit"/>
                    <w:id w:val="-1129929641"/>
                    <w:placeholder>
                      <w:docPart w:val="3DB3BD711E674A28BFE6A1C3B543B2FB"/>
                    </w:placeholder>
                  </w:sdtPr>
                  <w:sdtEndPr/>
                  <w:sdtContent>
                    <w:tc>
                      <w:tcPr>
                        <w:tcW w:w="1206" w:type="dxa"/>
                      </w:tcPr>
                      <w:p w:rsidR="00BA7DDD" w:rsidRPr="00BA7DDD" w:rsidRDefault="00BA7DDD" w:rsidP="00FA0DA2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withdrawal"/>
                    <w:tag w:val="$.withdrawal"/>
                    <w:id w:val="476961855"/>
                    <w:placeholder>
                      <w:docPart w:val="48451A6C1EAF4A44B0BDD95460440334"/>
                    </w:placeholder>
                  </w:sdtPr>
                  <w:sdtEndPr/>
                  <w:sdtContent>
                    <w:tc>
                      <w:tcPr>
                        <w:tcW w:w="1484" w:type="dxa"/>
                      </w:tcPr>
                      <w:p w:rsidR="00BA7DDD" w:rsidRPr="00BA7DDD" w:rsidRDefault="00BA7DDD" w:rsidP="00FA0DA2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creditTransfer"/>
                    <w:tag w:val="$.creditTransfer"/>
                    <w:id w:val="1559820559"/>
                    <w:placeholder>
                      <w:docPart w:val="262AFF49DA4C482AAFDF6CF8494E10A6"/>
                    </w:placeholder>
                  </w:sdtPr>
                  <w:sdtEndPr/>
                  <w:sdtContent>
                    <w:tc>
                      <w:tcPr>
                        <w:tcW w:w="1948" w:type="dxa"/>
                      </w:tcPr>
                      <w:p w:rsidR="00BA7DDD" w:rsidRPr="00BA7DDD" w:rsidRDefault="00BA7DDD" w:rsidP="00FA0DA2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</w:rPr>
                    <w:alias w:val="statements"/>
                    <w:tag w:val="$.statements"/>
                    <w:id w:val="-2120742750"/>
                    <w:placeholder>
                      <w:docPart w:val="7C9C2B7171C149E4AB711E7DB8215AE0"/>
                    </w:placeholder>
                  </w:sdtPr>
                  <w:sdtEndPr/>
                  <w:sdtContent>
                    <w:tc>
                      <w:tcPr>
                        <w:tcW w:w="1479" w:type="dxa"/>
                      </w:tcPr>
                      <w:p w:rsidR="00BA7DDD" w:rsidRPr="00BA7DDD" w:rsidRDefault="00BA7DDD" w:rsidP="00FA0DA2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A7DDD" w:rsidRPr="00BA7DDD" w:rsidRDefault="00BA7DDD" w:rsidP="00BA7DD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731F9" w:rsidRDefault="004731F9" w:rsidP="00175346">
      <w:pPr>
        <w:rPr>
          <w:rFonts w:asciiTheme="minorHAnsi" w:hAnsiTheme="minorHAnsi" w:cstheme="minorHAnsi"/>
          <w:b/>
        </w:rPr>
      </w:pPr>
    </w:p>
    <w:p w:rsidR="001A5A6C" w:rsidRDefault="001A5A6C" w:rsidP="00175346">
      <w:pPr>
        <w:rPr>
          <w:rFonts w:asciiTheme="minorHAnsi" w:hAnsiTheme="minorHAnsi" w:cstheme="minorHAnsi"/>
          <w:b/>
        </w:rPr>
      </w:pPr>
    </w:p>
    <w:p w:rsidR="001A5A6C" w:rsidRDefault="001A5A6C" w:rsidP="00175346">
      <w:pPr>
        <w:rPr>
          <w:rFonts w:asciiTheme="minorHAnsi" w:hAnsiTheme="minorHAnsi" w:cstheme="minorHAnsi"/>
          <w:b/>
        </w:rPr>
      </w:pPr>
    </w:p>
    <w:p w:rsidR="007D6BC5" w:rsidRDefault="0084669A" w:rsidP="0017534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84669A" w:rsidRDefault="0084669A" w:rsidP="00175346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427"/>
        <w:gridCol w:w="4146"/>
        <w:gridCol w:w="360"/>
        <w:gridCol w:w="3330"/>
        <w:gridCol w:w="293"/>
        <w:gridCol w:w="2910"/>
      </w:tblGrid>
      <w:tr w:rsidR="00BA78A0" w:rsidTr="006A506B">
        <w:trPr>
          <w:cantSplit/>
          <w:trHeight w:val="355"/>
        </w:trPr>
        <w:tc>
          <w:tcPr>
            <w:tcW w:w="1907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27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146" w:type="dxa"/>
          </w:tcPr>
          <w:p w:rsidR="004731F9" w:rsidRPr="004731F9" w:rsidRDefault="004731F9" w:rsidP="00BA78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Legal representative (name and</w:t>
            </w:r>
            <w:r w:rsidR="00BA78A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signature)</w:t>
            </w:r>
          </w:p>
        </w:tc>
        <w:tc>
          <w:tcPr>
            <w:tcW w:w="360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330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Stamp of the customer (optional)</w:t>
            </w:r>
            <w:bookmarkStart w:id="0" w:name="_GoBack"/>
            <w:bookmarkEnd w:id="0"/>
          </w:p>
        </w:tc>
        <w:tc>
          <w:tcPr>
            <w:tcW w:w="293" w:type="dxa"/>
            <w:tcBorders>
              <w:top w:val="nil"/>
            </w:tcBorders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910" w:type="dxa"/>
          </w:tcPr>
          <w:p w:rsidR="004731F9" w:rsidRPr="004731F9" w:rsidRDefault="004731F9" w:rsidP="004731F9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731F9">
              <w:rPr>
                <w:rFonts w:ascii="Calibri" w:hAnsi="Calibri" w:cs="Calibri"/>
                <w:color w:val="000000"/>
                <w:sz w:val="18"/>
                <w:szCs w:val="18"/>
              </w:rPr>
              <w:t>Bank's officer</w:t>
            </w:r>
          </w:p>
        </w:tc>
      </w:tr>
    </w:tbl>
    <w:p w:rsidR="0084669A" w:rsidRDefault="0084669A" w:rsidP="00175346">
      <w:pPr>
        <w:rPr>
          <w:rFonts w:asciiTheme="minorHAnsi" w:hAnsiTheme="minorHAnsi" w:cstheme="minorHAnsi"/>
          <w:b/>
        </w:rPr>
      </w:pPr>
    </w:p>
    <w:p w:rsidR="00CF589E" w:rsidRDefault="00CF589E" w:rsidP="00175346">
      <w:pPr>
        <w:rPr>
          <w:rFonts w:asciiTheme="minorHAnsi" w:hAnsiTheme="minorHAnsi" w:cstheme="minorHAnsi"/>
          <w:b/>
        </w:rPr>
      </w:pPr>
    </w:p>
    <w:p w:rsidR="007D6BC5" w:rsidRDefault="007D6BC5" w:rsidP="00175346">
      <w:pPr>
        <w:rPr>
          <w:rFonts w:asciiTheme="minorHAnsi" w:hAnsiTheme="minorHAnsi" w:cstheme="minorHAnsi"/>
          <w:b/>
        </w:rPr>
      </w:pPr>
    </w:p>
    <w:p w:rsidR="004731F9" w:rsidRDefault="001F28EB" w:rsidP="00F8469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CC2801" w:rsidRDefault="00CC2801" w:rsidP="00F8469A">
      <w:pPr>
        <w:jc w:val="center"/>
        <w:rPr>
          <w:rFonts w:asciiTheme="minorHAnsi" w:hAnsiTheme="minorHAnsi" w:cstheme="minorHAnsi"/>
        </w:rPr>
      </w:pPr>
    </w:p>
    <w:sectPr w:rsidR="00CC2801" w:rsidSect="00FC6CC3">
      <w:headerReference w:type="default" r:id="rId7"/>
      <w:pgSz w:w="15840" w:h="12240" w:orient="landscape"/>
      <w:pgMar w:top="1440" w:right="1008" w:bottom="1440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91C" w:rsidRDefault="00BD391C" w:rsidP="00175346">
      <w:r>
        <w:separator/>
      </w:r>
    </w:p>
  </w:endnote>
  <w:endnote w:type="continuationSeparator" w:id="0">
    <w:p w:rsidR="00BD391C" w:rsidRDefault="00BD391C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91C" w:rsidRDefault="00BD391C" w:rsidP="00175346">
      <w:r>
        <w:separator/>
      </w:r>
    </w:p>
  </w:footnote>
  <w:footnote w:type="continuationSeparator" w:id="0">
    <w:p w:rsidR="00BD391C" w:rsidRDefault="00BD391C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33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00"/>
      <w:gridCol w:w="8983"/>
      <w:gridCol w:w="1352"/>
    </w:tblGrid>
    <w:tr w:rsidR="00366432" w:rsidRPr="004C064F" w:rsidTr="00495AAD">
      <w:trPr>
        <w:trHeight w:val="1096"/>
      </w:trPr>
      <w:tc>
        <w:tcPr>
          <w:tcW w:w="30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6432" w:rsidRPr="004C064F" w:rsidRDefault="00366432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18" name="Picture 18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6432" w:rsidRDefault="00366432" w:rsidP="00B4608A">
          <w:pPr>
            <w:jc w:val="center"/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Authorized bearer card</w:t>
          </w:r>
        </w:p>
        <w:p w:rsidR="00366432" w:rsidRPr="001F28EB" w:rsidRDefault="00366432" w:rsidP="00B4608A">
          <w:pPr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22"/>
              <w:szCs w:val="22"/>
            </w:rPr>
            <w:t>for corporate customers</w:t>
          </w:r>
        </w:p>
      </w:tc>
      <w:tc>
        <w:tcPr>
          <w:tcW w:w="1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6432" w:rsidRPr="0065049C" w:rsidRDefault="00366432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fldChar w:fldCharType="begin"/>
          </w:r>
          <w:r>
            <w:instrText xml:space="preserve"> MergeBarcode </w:instrText>
          </w:r>
          <w:sdt>
            <w:sdtPr>
              <w:alias w:val="fristName"/>
              <w:tag w:val="$.customer.fristName"/>
              <w:id w:val="1544401101"/>
              <w:placeholder>
                <w:docPart w:val="49CF8374EDD049DEBE52BA433239B490"/>
              </w:placeholder>
              <w:showingPlcHdr/>
            </w:sdtPr>
            <w:sdtEndPr/>
            <w:sdtContent>
              <w:r w:rsidRPr="00B42D84">
                <w:rPr>
                  <w:rStyle w:val="PlaceholderText"/>
                </w:rPr>
                <w:instrText>Click or tap here to enter text.</w:instrText>
              </w:r>
            </w:sdtContent>
          </w:sdt>
          <w:r>
            <w:instrText xml:space="preserve"> QR \q 3 </w:instrText>
          </w:r>
          <w:r>
            <w:fldChar w:fldCharType="end"/>
          </w:r>
        </w:p>
      </w:tc>
    </w:tr>
  </w:tbl>
  <w:p w:rsidR="00366432" w:rsidRPr="00175346" w:rsidRDefault="00366432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1B"/>
    <w:rsid w:val="00010689"/>
    <w:rsid w:val="00017F29"/>
    <w:rsid w:val="00034A7D"/>
    <w:rsid w:val="00036380"/>
    <w:rsid w:val="00046E82"/>
    <w:rsid w:val="00062330"/>
    <w:rsid w:val="00086BA7"/>
    <w:rsid w:val="000C190F"/>
    <w:rsid w:val="000C25D7"/>
    <w:rsid w:val="000C69C4"/>
    <w:rsid w:val="000D5803"/>
    <w:rsid w:val="000E1CDE"/>
    <w:rsid w:val="000E3ED9"/>
    <w:rsid w:val="000E4511"/>
    <w:rsid w:val="000E4CD3"/>
    <w:rsid w:val="000F1FE5"/>
    <w:rsid w:val="0010307D"/>
    <w:rsid w:val="00106477"/>
    <w:rsid w:val="00106BCF"/>
    <w:rsid w:val="00107DF6"/>
    <w:rsid w:val="001121EE"/>
    <w:rsid w:val="00112478"/>
    <w:rsid w:val="00126ED1"/>
    <w:rsid w:val="0013520F"/>
    <w:rsid w:val="00136FBF"/>
    <w:rsid w:val="0013743B"/>
    <w:rsid w:val="00144B39"/>
    <w:rsid w:val="001465B1"/>
    <w:rsid w:val="00161C52"/>
    <w:rsid w:val="0017266F"/>
    <w:rsid w:val="00175346"/>
    <w:rsid w:val="00177AF7"/>
    <w:rsid w:val="00192332"/>
    <w:rsid w:val="001A12FE"/>
    <w:rsid w:val="001A44B1"/>
    <w:rsid w:val="001A5A6C"/>
    <w:rsid w:val="001A6EF3"/>
    <w:rsid w:val="001B545A"/>
    <w:rsid w:val="001C3D7F"/>
    <w:rsid w:val="001D6900"/>
    <w:rsid w:val="001E5DC2"/>
    <w:rsid w:val="001F1AD4"/>
    <w:rsid w:val="001F28EB"/>
    <w:rsid w:val="002020A5"/>
    <w:rsid w:val="00261970"/>
    <w:rsid w:val="0027447F"/>
    <w:rsid w:val="00274F15"/>
    <w:rsid w:val="00276AEF"/>
    <w:rsid w:val="00276D9B"/>
    <w:rsid w:val="002772EE"/>
    <w:rsid w:val="00284ACF"/>
    <w:rsid w:val="00286855"/>
    <w:rsid w:val="002A2DB0"/>
    <w:rsid w:val="002B11F3"/>
    <w:rsid w:val="002C01FB"/>
    <w:rsid w:val="002C24F3"/>
    <w:rsid w:val="002C4252"/>
    <w:rsid w:val="002C4AF9"/>
    <w:rsid w:val="002D0A1B"/>
    <w:rsid w:val="002D475E"/>
    <w:rsid w:val="002D4FD4"/>
    <w:rsid w:val="002F3B09"/>
    <w:rsid w:val="002F5378"/>
    <w:rsid w:val="00301978"/>
    <w:rsid w:val="003125A3"/>
    <w:rsid w:val="00315E4A"/>
    <w:rsid w:val="00321000"/>
    <w:rsid w:val="00325DD4"/>
    <w:rsid w:val="00325EE6"/>
    <w:rsid w:val="00340DB9"/>
    <w:rsid w:val="003620C3"/>
    <w:rsid w:val="00363454"/>
    <w:rsid w:val="00366432"/>
    <w:rsid w:val="00381D29"/>
    <w:rsid w:val="00382B4E"/>
    <w:rsid w:val="00382EDC"/>
    <w:rsid w:val="0038370A"/>
    <w:rsid w:val="003870E5"/>
    <w:rsid w:val="003965DA"/>
    <w:rsid w:val="00396D3F"/>
    <w:rsid w:val="003A73C2"/>
    <w:rsid w:val="003B61C0"/>
    <w:rsid w:val="003B629C"/>
    <w:rsid w:val="003B7037"/>
    <w:rsid w:val="003C10AD"/>
    <w:rsid w:val="003C5499"/>
    <w:rsid w:val="003E1DE0"/>
    <w:rsid w:val="003E2090"/>
    <w:rsid w:val="003F3E57"/>
    <w:rsid w:val="003F54D1"/>
    <w:rsid w:val="00400C0A"/>
    <w:rsid w:val="00414987"/>
    <w:rsid w:val="00420201"/>
    <w:rsid w:val="00422799"/>
    <w:rsid w:val="00422F03"/>
    <w:rsid w:val="004375FA"/>
    <w:rsid w:val="00447E97"/>
    <w:rsid w:val="00452704"/>
    <w:rsid w:val="0045469C"/>
    <w:rsid w:val="00454E06"/>
    <w:rsid w:val="00466AD6"/>
    <w:rsid w:val="004707D3"/>
    <w:rsid w:val="004731F9"/>
    <w:rsid w:val="004739BD"/>
    <w:rsid w:val="0047564A"/>
    <w:rsid w:val="00484BC4"/>
    <w:rsid w:val="0048725B"/>
    <w:rsid w:val="004938C8"/>
    <w:rsid w:val="00493B3A"/>
    <w:rsid w:val="00494828"/>
    <w:rsid w:val="00495257"/>
    <w:rsid w:val="00495AAD"/>
    <w:rsid w:val="004A64E3"/>
    <w:rsid w:val="004B3925"/>
    <w:rsid w:val="004B7295"/>
    <w:rsid w:val="004C1F04"/>
    <w:rsid w:val="004C33D1"/>
    <w:rsid w:val="004D7F3F"/>
    <w:rsid w:val="004E160C"/>
    <w:rsid w:val="004E21B4"/>
    <w:rsid w:val="004F1638"/>
    <w:rsid w:val="00504C0E"/>
    <w:rsid w:val="00512E22"/>
    <w:rsid w:val="005150C6"/>
    <w:rsid w:val="00523AC5"/>
    <w:rsid w:val="005328D4"/>
    <w:rsid w:val="00532E4F"/>
    <w:rsid w:val="00536320"/>
    <w:rsid w:val="00542723"/>
    <w:rsid w:val="00542BF6"/>
    <w:rsid w:val="00545A11"/>
    <w:rsid w:val="0055224C"/>
    <w:rsid w:val="00552959"/>
    <w:rsid w:val="00553F84"/>
    <w:rsid w:val="00573257"/>
    <w:rsid w:val="0057759A"/>
    <w:rsid w:val="005838A9"/>
    <w:rsid w:val="005923BF"/>
    <w:rsid w:val="005955FF"/>
    <w:rsid w:val="005A06B1"/>
    <w:rsid w:val="005C3B02"/>
    <w:rsid w:val="005D33CF"/>
    <w:rsid w:val="005E3807"/>
    <w:rsid w:val="005F01DE"/>
    <w:rsid w:val="005F3D53"/>
    <w:rsid w:val="005F7F9E"/>
    <w:rsid w:val="00601122"/>
    <w:rsid w:val="0061260F"/>
    <w:rsid w:val="0062002E"/>
    <w:rsid w:val="00620835"/>
    <w:rsid w:val="00621253"/>
    <w:rsid w:val="00621DFB"/>
    <w:rsid w:val="006220DD"/>
    <w:rsid w:val="006402A8"/>
    <w:rsid w:val="00643015"/>
    <w:rsid w:val="00655AA9"/>
    <w:rsid w:val="006560A6"/>
    <w:rsid w:val="0066078E"/>
    <w:rsid w:val="006740D8"/>
    <w:rsid w:val="006770D0"/>
    <w:rsid w:val="00683ABE"/>
    <w:rsid w:val="00687CD6"/>
    <w:rsid w:val="006923AB"/>
    <w:rsid w:val="0069240D"/>
    <w:rsid w:val="0069307C"/>
    <w:rsid w:val="006A056D"/>
    <w:rsid w:val="006A427C"/>
    <w:rsid w:val="006A506B"/>
    <w:rsid w:val="006A5B1A"/>
    <w:rsid w:val="006A7A62"/>
    <w:rsid w:val="006B0101"/>
    <w:rsid w:val="006B1A59"/>
    <w:rsid w:val="006B322C"/>
    <w:rsid w:val="006C035E"/>
    <w:rsid w:val="006C072D"/>
    <w:rsid w:val="006C1312"/>
    <w:rsid w:val="006C6D58"/>
    <w:rsid w:val="006D0795"/>
    <w:rsid w:val="006D493F"/>
    <w:rsid w:val="006F4F92"/>
    <w:rsid w:val="00713E4A"/>
    <w:rsid w:val="00714C27"/>
    <w:rsid w:val="00715B26"/>
    <w:rsid w:val="0071733D"/>
    <w:rsid w:val="0072147E"/>
    <w:rsid w:val="00722AC9"/>
    <w:rsid w:val="00725672"/>
    <w:rsid w:val="00730BDB"/>
    <w:rsid w:val="00730F42"/>
    <w:rsid w:val="0075031C"/>
    <w:rsid w:val="00757552"/>
    <w:rsid w:val="007722BF"/>
    <w:rsid w:val="00780EFB"/>
    <w:rsid w:val="00783EEF"/>
    <w:rsid w:val="007840AB"/>
    <w:rsid w:val="00785DDF"/>
    <w:rsid w:val="00797AA6"/>
    <w:rsid w:val="007A1CB8"/>
    <w:rsid w:val="007A4CB7"/>
    <w:rsid w:val="007A5FA9"/>
    <w:rsid w:val="007A6E0A"/>
    <w:rsid w:val="007B2E3D"/>
    <w:rsid w:val="007B62E0"/>
    <w:rsid w:val="007C3CE3"/>
    <w:rsid w:val="007C7AA8"/>
    <w:rsid w:val="007D6BC5"/>
    <w:rsid w:val="007F063C"/>
    <w:rsid w:val="007F11B1"/>
    <w:rsid w:val="00815940"/>
    <w:rsid w:val="00816078"/>
    <w:rsid w:val="0082052F"/>
    <w:rsid w:val="00832E42"/>
    <w:rsid w:val="00835DC6"/>
    <w:rsid w:val="00836394"/>
    <w:rsid w:val="00843905"/>
    <w:rsid w:val="0084669A"/>
    <w:rsid w:val="00847731"/>
    <w:rsid w:val="00851A8E"/>
    <w:rsid w:val="008546D3"/>
    <w:rsid w:val="00861FC2"/>
    <w:rsid w:val="008645EA"/>
    <w:rsid w:val="0086613C"/>
    <w:rsid w:val="00891865"/>
    <w:rsid w:val="00892269"/>
    <w:rsid w:val="00893267"/>
    <w:rsid w:val="00897F5C"/>
    <w:rsid w:val="008A3480"/>
    <w:rsid w:val="008A3485"/>
    <w:rsid w:val="008B65D2"/>
    <w:rsid w:val="008D1C57"/>
    <w:rsid w:val="008E0B3F"/>
    <w:rsid w:val="008E199C"/>
    <w:rsid w:val="008E1EAC"/>
    <w:rsid w:val="008E3B94"/>
    <w:rsid w:val="008E7D4D"/>
    <w:rsid w:val="008F329F"/>
    <w:rsid w:val="008F3B61"/>
    <w:rsid w:val="008F50CA"/>
    <w:rsid w:val="009054A2"/>
    <w:rsid w:val="0090624C"/>
    <w:rsid w:val="00906A41"/>
    <w:rsid w:val="00910701"/>
    <w:rsid w:val="009107C8"/>
    <w:rsid w:val="009114DD"/>
    <w:rsid w:val="00921785"/>
    <w:rsid w:val="00930193"/>
    <w:rsid w:val="00941162"/>
    <w:rsid w:val="009424D1"/>
    <w:rsid w:val="00956DC4"/>
    <w:rsid w:val="00966AA8"/>
    <w:rsid w:val="00966C8C"/>
    <w:rsid w:val="00975685"/>
    <w:rsid w:val="009779C7"/>
    <w:rsid w:val="00982CB3"/>
    <w:rsid w:val="00986143"/>
    <w:rsid w:val="0098792E"/>
    <w:rsid w:val="009901A8"/>
    <w:rsid w:val="009A47F7"/>
    <w:rsid w:val="009E1D26"/>
    <w:rsid w:val="009F5E5E"/>
    <w:rsid w:val="00A04B20"/>
    <w:rsid w:val="00A1377E"/>
    <w:rsid w:val="00A259AC"/>
    <w:rsid w:val="00A27DE8"/>
    <w:rsid w:val="00A5293C"/>
    <w:rsid w:val="00A57BA9"/>
    <w:rsid w:val="00A64E09"/>
    <w:rsid w:val="00A664A9"/>
    <w:rsid w:val="00A67C7A"/>
    <w:rsid w:val="00A80EB5"/>
    <w:rsid w:val="00A9026F"/>
    <w:rsid w:val="00AB2855"/>
    <w:rsid w:val="00AB4A20"/>
    <w:rsid w:val="00AC2B4C"/>
    <w:rsid w:val="00AC3EC7"/>
    <w:rsid w:val="00AC4E2F"/>
    <w:rsid w:val="00AC60DF"/>
    <w:rsid w:val="00AC6F9F"/>
    <w:rsid w:val="00AD0507"/>
    <w:rsid w:val="00AE198A"/>
    <w:rsid w:val="00AF1A34"/>
    <w:rsid w:val="00AF3EA9"/>
    <w:rsid w:val="00AF5BDD"/>
    <w:rsid w:val="00B05A88"/>
    <w:rsid w:val="00B07017"/>
    <w:rsid w:val="00B25D8F"/>
    <w:rsid w:val="00B30E1F"/>
    <w:rsid w:val="00B4608A"/>
    <w:rsid w:val="00B4632F"/>
    <w:rsid w:val="00B47E48"/>
    <w:rsid w:val="00B5410B"/>
    <w:rsid w:val="00B570F4"/>
    <w:rsid w:val="00B61A19"/>
    <w:rsid w:val="00B87BFA"/>
    <w:rsid w:val="00B90E36"/>
    <w:rsid w:val="00B93FB2"/>
    <w:rsid w:val="00B95143"/>
    <w:rsid w:val="00BA26C9"/>
    <w:rsid w:val="00BA78A0"/>
    <w:rsid w:val="00BA7DDD"/>
    <w:rsid w:val="00BB1343"/>
    <w:rsid w:val="00BB3082"/>
    <w:rsid w:val="00BB38AB"/>
    <w:rsid w:val="00BC2A5E"/>
    <w:rsid w:val="00BC5711"/>
    <w:rsid w:val="00BD2FE5"/>
    <w:rsid w:val="00BD391C"/>
    <w:rsid w:val="00BD513D"/>
    <w:rsid w:val="00BD5D02"/>
    <w:rsid w:val="00BE2A12"/>
    <w:rsid w:val="00BF3E5B"/>
    <w:rsid w:val="00BF40A2"/>
    <w:rsid w:val="00C00C99"/>
    <w:rsid w:val="00C105A8"/>
    <w:rsid w:val="00C12346"/>
    <w:rsid w:val="00C20075"/>
    <w:rsid w:val="00C243BF"/>
    <w:rsid w:val="00C3048B"/>
    <w:rsid w:val="00C3158F"/>
    <w:rsid w:val="00C328E4"/>
    <w:rsid w:val="00C41F5B"/>
    <w:rsid w:val="00C66A92"/>
    <w:rsid w:val="00C903D5"/>
    <w:rsid w:val="00CA11AC"/>
    <w:rsid w:val="00CA4952"/>
    <w:rsid w:val="00CA7655"/>
    <w:rsid w:val="00CB6E76"/>
    <w:rsid w:val="00CC2801"/>
    <w:rsid w:val="00CD19C3"/>
    <w:rsid w:val="00CD4543"/>
    <w:rsid w:val="00CD7AAA"/>
    <w:rsid w:val="00CF4761"/>
    <w:rsid w:val="00CF589E"/>
    <w:rsid w:val="00D11637"/>
    <w:rsid w:val="00D146B1"/>
    <w:rsid w:val="00D20A97"/>
    <w:rsid w:val="00D221F9"/>
    <w:rsid w:val="00D276AF"/>
    <w:rsid w:val="00D3372B"/>
    <w:rsid w:val="00D343E9"/>
    <w:rsid w:val="00D402F1"/>
    <w:rsid w:val="00D40881"/>
    <w:rsid w:val="00D51BA2"/>
    <w:rsid w:val="00D73997"/>
    <w:rsid w:val="00D74A19"/>
    <w:rsid w:val="00D75AA0"/>
    <w:rsid w:val="00D908B4"/>
    <w:rsid w:val="00DA3C51"/>
    <w:rsid w:val="00DA566F"/>
    <w:rsid w:val="00DA73E8"/>
    <w:rsid w:val="00DC5B39"/>
    <w:rsid w:val="00DD2D1B"/>
    <w:rsid w:val="00DD6924"/>
    <w:rsid w:val="00DE37D8"/>
    <w:rsid w:val="00E03350"/>
    <w:rsid w:val="00E116C9"/>
    <w:rsid w:val="00E151C9"/>
    <w:rsid w:val="00E17DC4"/>
    <w:rsid w:val="00E21E92"/>
    <w:rsid w:val="00E24EAE"/>
    <w:rsid w:val="00E45042"/>
    <w:rsid w:val="00E7679E"/>
    <w:rsid w:val="00E83A06"/>
    <w:rsid w:val="00E90E3F"/>
    <w:rsid w:val="00EA47BF"/>
    <w:rsid w:val="00EA6883"/>
    <w:rsid w:val="00EB1AA6"/>
    <w:rsid w:val="00ED6BDD"/>
    <w:rsid w:val="00EE4381"/>
    <w:rsid w:val="00EE767D"/>
    <w:rsid w:val="00EE7DE2"/>
    <w:rsid w:val="00F049DE"/>
    <w:rsid w:val="00F04CC3"/>
    <w:rsid w:val="00F41A3C"/>
    <w:rsid w:val="00F5268E"/>
    <w:rsid w:val="00F71108"/>
    <w:rsid w:val="00F71585"/>
    <w:rsid w:val="00F7592C"/>
    <w:rsid w:val="00F80B7D"/>
    <w:rsid w:val="00F812C8"/>
    <w:rsid w:val="00F81E9E"/>
    <w:rsid w:val="00F8469A"/>
    <w:rsid w:val="00F84A1C"/>
    <w:rsid w:val="00F91C85"/>
    <w:rsid w:val="00F92234"/>
    <w:rsid w:val="00F92E8B"/>
    <w:rsid w:val="00FA0DA2"/>
    <w:rsid w:val="00FA6DED"/>
    <w:rsid w:val="00FA71FF"/>
    <w:rsid w:val="00FB1D35"/>
    <w:rsid w:val="00FB40C8"/>
    <w:rsid w:val="00FC14E7"/>
    <w:rsid w:val="00FC2C55"/>
    <w:rsid w:val="00FC6CC3"/>
    <w:rsid w:val="00FC7381"/>
    <w:rsid w:val="00FD26CF"/>
    <w:rsid w:val="00FD5CC2"/>
    <w:rsid w:val="00FE1A20"/>
    <w:rsid w:val="00FE1F8B"/>
    <w:rsid w:val="00FE50B6"/>
    <w:rsid w:val="00FF16BA"/>
    <w:rsid w:val="00FF1EB4"/>
    <w:rsid w:val="00FF3798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E649C-5A8C-4842-8EAC-83D7D15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2346"/>
    <w:rPr>
      <w:color w:val="808080"/>
    </w:rPr>
  </w:style>
  <w:style w:type="character" w:customStyle="1" w:styleId="Style1">
    <w:name w:val="Style1"/>
    <w:basedOn w:val="DefaultParagraphFont"/>
    <w:uiPriority w:val="1"/>
    <w:rsid w:val="00FE1A20"/>
    <w:rPr>
      <w:color w:val="000000" w:themeColor="text1"/>
    </w:rPr>
  </w:style>
  <w:style w:type="character" w:customStyle="1" w:styleId="Style2">
    <w:name w:val="Style2"/>
    <w:basedOn w:val="DefaultParagraphFont"/>
    <w:uiPriority w:val="1"/>
    <w:rsid w:val="00B90E36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A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3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aden.Milic\Desktop\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D3C2-023E-4471-97B9-80395D2C3D31}"/>
      </w:docPartPr>
      <w:docPartBody>
        <w:p w:rsidR="008F738A" w:rsidRDefault="00AD6FAC"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F8374EDD049DEBE52BA433239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7AC2-B7D2-4BEC-94E6-A0B20F0CE1A2}"/>
      </w:docPartPr>
      <w:docPartBody>
        <w:p w:rsidR="00A55452" w:rsidRDefault="003C19CD" w:rsidP="003C19CD">
          <w:pPr>
            <w:pStyle w:val="49CF8374EDD049DEBE52BA433239B4905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4B1D-A474-4D94-ADEB-27B0F7398039}"/>
      </w:docPartPr>
      <w:docPartBody>
        <w:p w:rsidR="00A55452" w:rsidRDefault="00CD7BB2">
          <w:r w:rsidRPr="00FC6FE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04092979B34F3281C07910911A2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0733-7F2B-44A9-8D12-98469B92FDB4}"/>
      </w:docPartPr>
      <w:docPartBody>
        <w:p w:rsidR="000B19ED" w:rsidRDefault="003C19CD" w:rsidP="003C19CD">
          <w:pPr>
            <w:pStyle w:val="B604092979B34F3281C07910911A2DD4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6A74582204A2BB041C2C60A10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D47BE-9549-49BF-A9CF-66B570AFB713}"/>
      </w:docPartPr>
      <w:docPartBody>
        <w:p w:rsidR="000B19ED" w:rsidRDefault="003C19CD" w:rsidP="003C19CD">
          <w:pPr>
            <w:pStyle w:val="B0F6A74582204A2BB041C2C60A108D5E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3BD711E674A28BFE6A1C3B543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724C-5D7C-4D0A-87AD-93DFECBEC869}"/>
      </w:docPartPr>
      <w:docPartBody>
        <w:p w:rsidR="000B19ED" w:rsidRDefault="003C19CD" w:rsidP="003C19CD">
          <w:pPr>
            <w:pStyle w:val="3DB3BD711E674A28BFE6A1C3B543B2FB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451A6C1EAF4A44B0BDD95460440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65D8-4662-425C-9DF9-6C6DD8FBA931}"/>
      </w:docPartPr>
      <w:docPartBody>
        <w:p w:rsidR="000B19ED" w:rsidRDefault="003C19CD" w:rsidP="003C19CD">
          <w:pPr>
            <w:pStyle w:val="48451A6C1EAF4A44B0BDD95460440334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2AFF49DA4C482AAFDF6CF8494E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80F8-1113-4507-A00F-0AD13020855F}"/>
      </w:docPartPr>
      <w:docPartBody>
        <w:p w:rsidR="000B19ED" w:rsidRDefault="003C19CD" w:rsidP="003C19CD">
          <w:pPr>
            <w:pStyle w:val="262AFF49DA4C482AAFDF6CF8494E10A6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C2B7171C149E4AB711E7DB8215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08D6-C2D3-4C0B-972E-BB2E2E5C1E06}"/>
      </w:docPartPr>
      <w:docPartBody>
        <w:p w:rsidR="000B19ED" w:rsidRDefault="003C19CD" w:rsidP="003C19CD">
          <w:pPr>
            <w:pStyle w:val="7C9C2B7171C149E4AB711E7DB8215AE0"/>
          </w:pPr>
          <w:r w:rsidRPr="00B42D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84"/>
    <w:rsid w:val="00011B0E"/>
    <w:rsid w:val="00022309"/>
    <w:rsid w:val="000459C6"/>
    <w:rsid w:val="00086C6E"/>
    <w:rsid w:val="000B19ED"/>
    <w:rsid w:val="00114262"/>
    <w:rsid w:val="00142E20"/>
    <w:rsid w:val="001939FE"/>
    <w:rsid w:val="001E1CDD"/>
    <w:rsid w:val="00252284"/>
    <w:rsid w:val="00281EF4"/>
    <w:rsid w:val="002825BA"/>
    <w:rsid w:val="002C1039"/>
    <w:rsid w:val="00306FD7"/>
    <w:rsid w:val="003109E5"/>
    <w:rsid w:val="003C19CD"/>
    <w:rsid w:val="003E39EE"/>
    <w:rsid w:val="004A0497"/>
    <w:rsid w:val="00512FFB"/>
    <w:rsid w:val="005A1C7D"/>
    <w:rsid w:val="00726A99"/>
    <w:rsid w:val="00772B85"/>
    <w:rsid w:val="007D6692"/>
    <w:rsid w:val="00897C6A"/>
    <w:rsid w:val="008E5A2D"/>
    <w:rsid w:val="008F738A"/>
    <w:rsid w:val="00A55452"/>
    <w:rsid w:val="00AD6FAC"/>
    <w:rsid w:val="00B17725"/>
    <w:rsid w:val="00C07307"/>
    <w:rsid w:val="00C8303C"/>
    <w:rsid w:val="00C86081"/>
    <w:rsid w:val="00CD7BB2"/>
    <w:rsid w:val="00D12C3B"/>
    <w:rsid w:val="00D62925"/>
    <w:rsid w:val="00EC6ECC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9CD"/>
    <w:rPr>
      <w:color w:val="808080"/>
    </w:rPr>
  </w:style>
  <w:style w:type="paragraph" w:customStyle="1" w:styleId="94820FCEB003471788E83FD19178DE94">
    <w:name w:val="94820FCEB003471788E83FD19178DE94"/>
  </w:style>
  <w:style w:type="paragraph" w:customStyle="1" w:styleId="D1E3BB65C91C434A8F50B737C1C386CF">
    <w:name w:val="D1E3BB65C91C434A8F50B737C1C386CF"/>
  </w:style>
  <w:style w:type="paragraph" w:customStyle="1" w:styleId="324E63217D234BB8BA4BAF088303E8B5">
    <w:name w:val="324E63217D234BB8BA4BAF088303E8B5"/>
  </w:style>
  <w:style w:type="paragraph" w:customStyle="1" w:styleId="49D4D64E31BC4588B1372B27880F979A">
    <w:name w:val="49D4D64E31BC4588B1372B27880F979A"/>
  </w:style>
  <w:style w:type="paragraph" w:customStyle="1" w:styleId="3190B74A8963441ABDC2CE285C8B63AD">
    <w:name w:val="3190B74A8963441ABDC2CE285C8B63AD"/>
  </w:style>
  <w:style w:type="paragraph" w:customStyle="1" w:styleId="EA626DB08253470D99098F0E804421B2">
    <w:name w:val="EA626DB08253470D99098F0E804421B2"/>
  </w:style>
  <w:style w:type="paragraph" w:customStyle="1" w:styleId="E1D76DEF1F9D4B8AB79AFF8E9C1A2C01">
    <w:name w:val="E1D76DEF1F9D4B8AB79AFF8E9C1A2C01"/>
  </w:style>
  <w:style w:type="paragraph" w:customStyle="1" w:styleId="6AB796E9876F4D83A36B088B74E7CDDC">
    <w:name w:val="6AB796E9876F4D83A36B088B74E7CDDC"/>
  </w:style>
  <w:style w:type="paragraph" w:customStyle="1" w:styleId="7782E2996CF24C07A9F451EAC09029D5">
    <w:name w:val="7782E2996CF24C07A9F451EAC09029D5"/>
  </w:style>
  <w:style w:type="paragraph" w:customStyle="1" w:styleId="EAF8C77320FB47CAAA63E78A5F0536AD">
    <w:name w:val="EAF8C77320FB47CAAA63E78A5F0536AD"/>
  </w:style>
  <w:style w:type="paragraph" w:customStyle="1" w:styleId="C2E89F221FCA42FEB64269B52AD2C54A">
    <w:name w:val="C2E89F221FCA42FEB64269B52AD2C54A"/>
  </w:style>
  <w:style w:type="paragraph" w:customStyle="1" w:styleId="A6FC8EF733D5406D826149928D6B0D37">
    <w:name w:val="A6FC8EF733D5406D826149928D6B0D37"/>
  </w:style>
  <w:style w:type="paragraph" w:customStyle="1" w:styleId="9CD5D7D688FE4D96B0CA7A1BA0CED0B2">
    <w:name w:val="9CD5D7D688FE4D96B0CA7A1BA0CED0B2"/>
  </w:style>
  <w:style w:type="paragraph" w:customStyle="1" w:styleId="1A860C399F3E4DE6BB2874DFB9188260">
    <w:name w:val="1A860C399F3E4DE6BB2874DFB9188260"/>
  </w:style>
  <w:style w:type="paragraph" w:customStyle="1" w:styleId="3E32EC8B767C466A9A0F0317DBF985DE">
    <w:name w:val="3E32EC8B767C466A9A0F0317DBF985DE"/>
  </w:style>
  <w:style w:type="paragraph" w:customStyle="1" w:styleId="27A5BBDA44684C38BA59ECD98529DCB5">
    <w:name w:val="27A5BBDA44684C38BA59ECD98529DCB5"/>
  </w:style>
  <w:style w:type="paragraph" w:customStyle="1" w:styleId="94820FCEB003471788E83FD19178DE941">
    <w:name w:val="94820FCEB003471788E83FD19178DE94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1">
    <w:name w:val="D1E3BB65C91C434A8F50B737C1C386CF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1">
    <w:name w:val="324E63217D234BB8BA4BAF088303E8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">
    <w:name w:val="22436AC240CA4390990303730B56A139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1">
    <w:name w:val="49D4D64E31BC4588B1372B27880F979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1">
    <w:name w:val="3190B74A8963441ABDC2CE285C8B63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1">
    <w:name w:val="EA626DB08253470D99098F0E804421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1">
    <w:name w:val="E1D76DEF1F9D4B8AB79AFF8E9C1A2C01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1">
    <w:name w:val="6AB796E9876F4D83A36B088B74E7CDDC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1">
    <w:name w:val="7782E2996CF24C07A9F451EAC09029D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1">
    <w:name w:val="EAF8C77320FB47CAAA63E78A5F0536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1">
    <w:name w:val="C2E89F221FCA42FEB64269B52AD2C54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1">
    <w:name w:val="A6FC8EF733D5406D826149928D6B0D37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1">
    <w:name w:val="9CD5D7D688FE4D96B0CA7A1BA0CED0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1">
    <w:name w:val="1A860C399F3E4DE6BB2874DFB9188260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1">
    <w:name w:val="3E32EC8B767C466A9A0F0317DBF985DE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1">
    <w:name w:val="27A5BBDA44684C38BA59ECD98529DC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2">
    <w:name w:val="94820FCEB003471788E83FD19178DE94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2">
    <w:name w:val="D1E3BB65C91C434A8F50B737C1C386CF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2">
    <w:name w:val="324E63217D234BB8BA4BAF088303E8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1">
    <w:name w:val="22436AC240CA4390990303730B56A1391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2">
    <w:name w:val="49D4D64E31BC4588B1372B27880F979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2">
    <w:name w:val="3190B74A8963441ABDC2CE285C8B63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2">
    <w:name w:val="EA626DB08253470D99098F0E804421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2">
    <w:name w:val="E1D76DEF1F9D4B8AB79AFF8E9C1A2C01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2">
    <w:name w:val="6AB796E9876F4D83A36B088B74E7CDDC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2">
    <w:name w:val="7782E2996CF24C07A9F451EAC09029D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2">
    <w:name w:val="EAF8C77320FB47CAAA63E78A5F0536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2">
    <w:name w:val="C2E89F221FCA42FEB64269B52AD2C54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2">
    <w:name w:val="A6FC8EF733D5406D826149928D6B0D37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2">
    <w:name w:val="9CD5D7D688FE4D96B0CA7A1BA0CED0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2">
    <w:name w:val="1A860C399F3E4DE6BB2874DFB9188260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2">
    <w:name w:val="3E32EC8B767C466A9A0F0317DBF985DE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2">
    <w:name w:val="27A5BBDA44684C38BA59ECD98529DC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3">
    <w:name w:val="94820FCEB003471788E83FD19178DE94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3">
    <w:name w:val="D1E3BB65C91C434A8F50B737C1C386CF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3">
    <w:name w:val="324E63217D234BB8BA4BAF088303E8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2">
    <w:name w:val="22436AC240CA4390990303730B56A1392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3">
    <w:name w:val="49D4D64E31BC4588B1372B27880F979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3">
    <w:name w:val="3190B74A8963441ABDC2CE285C8B63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3">
    <w:name w:val="EA626DB08253470D99098F0E804421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3">
    <w:name w:val="E1D76DEF1F9D4B8AB79AFF8E9C1A2C01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3">
    <w:name w:val="6AB796E9876F4D83A36B088B74E7CDDC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3">
    <w:name w:val="7782E2996CF24C07A9F451EAC09029D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3">
    <w:name w:val="EAF8C77320FB47CAAA63E78A5F0536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3">
    <w:name w:val="C2E89F221FCA42FEB64269B52AD2C54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3">
    <w:name w:val="A6FC8EF733D5406D826149928D6B0D37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3">
    <w:name w:val="9CD5D7D688FE4D96B0CA7A1BA0CED0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3">
    <w:name w:val="1A860C399F3E4DE6BB2874DFB9188260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3">
    <w:name w:val="3E32EC8B767C466A9A0F0317DBF985DE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3">
    <w:name w:val="27A5BBDA44684C38BA59ECD98529DC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4">
    <w:name w:val="94820FCEB003471788E83FD19178DE94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4">
    <w:name w:val="D1E3BB65C91C434A8F50B737C1C386CF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4">
    <w:name w:val="324E63217D234BB8BA4BAF088303E8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3">
    <w:name w:val="22436AC240CA4390990303730B56A1393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4">
    <w:name w:val="49D4D64E31BC4588B1372B27880F979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4">
    <w:name w:val="3190B74A8963441ABDC2CE285C8B63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4">
    <w:name w:val="EA626DB08253470D99098F0E804421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4">
    <w:name w:val="E1D76DEF1F9D4B8AB79AFF8E9C1A2C01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4">
    <w:name w:val="6AB796E9876F4D83A36B088B74E7CDDC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4">
    <w:name w:val="7782E2996CF24C07A9F451EAC09029D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4">
    <w:name w:val="EAF8C77320FB47CAAA63E78A5F0536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4">
    <w:name w:val="C2E89F221FCA42FEB64269B52AD2C54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4">
    <w:name w:val="A6FC8EF733D5406D826149928D6B0D37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4">
    <w:name w:val="9CD5D7D688FE4D96B0CA7A1BA0CED0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4">
    <w:name w:val="1A860C399F3E4DE6BB2874DFB9188260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4">
    <w:name w:val="3E32EC8B767C466A9A0F0317DBF985DE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4">
    <w:name w:val="27A5BBDA44684C38BA59ECD98529DC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2CBC53D379450F8E087DADC738A03D">
    <w:name w:val="882CBC53D379450F8E087DADC738A03D"/>
    <w:rsid w:val="001E1CDD"/>
  </w:style>
  <w:style w:type="paragraph" w:customStyle="1" w:styleId="4DAFEA0C38284EB8BE7660B51901D838">
    <w:name w:val="4DAFEA0C38284EB8BE7660B51901D838"/>
    <w:rsid w:val="001E1CDD"/>
  </w:style>
  <w:style w:type="paragraph" w:customStyle="1" w:styleId="A81A9C5EDFBD41198986E38297F45213">
    <w:name w:val="A81A9C5EDFBD41198986E38297F45213"/>
    <w:rsid w:val="001E1CDD"/>
  </w:style>
  <w:style w:type="paragraph" w:customStyle="1" w:styleId="268FD52A394845D8B4A27C8066C412E4">
    <w:name w:val="268FD52A394845D8B4A27C8066C412E4"/>
    <w:rsid w:val="001E1CDD"/>
  </w:style>
  <w:style w:type="paragraph" w:customStyle="1" w:styleId="E5C9FBA4C51C445DB3F8DB4A8A4EC3BB">
    <w:name w:val="E5C9FBA4C51C445DB3F8DB4A8A4EC3BB"/>
    <w:rsid w:val="001E1CDD"/>
  </w:style>
  <w:style w:type="paragraph" w:customStyle="1" w:styleId="7F7D86B32B35473C922B18FC8ECC1BD5">
    <w:name w:val="7F7D86B32B35473C922B18FC8ECC1BD5"/>
    <w:rsid w:val="001E1CDD"/>
  </w:style>
  <w:style w:type="paragraph" w:customStyle="1" w:styleId="49CF8374EDD049DEBE52BA433239B490">
    <w:name w:val="49CF8374EDD049DEBE52BA433239B490"/>
    <w:rsid w:val="00CD7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425F75BC147D7960E190C02E3B1CC">
    <w:name w:val="9AF425F75BC147D7960E190C02E3B1CC"/>
    <w:rsid w:val="00CD7BB2"/>
  </w:style>
  <w:style w:type="paragraph" w:customStyle="1" w:styleId="9EF48F262A614EA79F1CA1D7999BF721">
    <w:name w:val="9EF48F262A614EA79F1CA1D7999BF721"/>
    <w:rsid w:val="00A55452"/>
  </w:style>
  <w:style w:type="paragraph" w:customStyle="1" w:styleId="57C186B3FBE345529B12DB7473BFD660">
    <w:name w:val="57C186B3FBE345529B12DB7473BFD660"/>
    <w:rsid w:val="00A55452"/>
  </w:style>
  <w:style w:type="paragraph" w:customStyle="1" w:styleId="D11527190C11424BAF565A1DF997EECA">
    <w:name w:val="D11527190C11424BAF565A1DF997EECA"/>
    <w:rsid w:val="00A55452"/>
  </w:style>
  <w:style w:type="paragraph" w:customStyle="1" w:styleId="4338E2236326465F9FF34DFA8A80981D">
    <w:name w:val="4338E2236326465F9FF34DFA8A80981D"/>
    <w:rsid w:val="003109E5"/>
  </w:style>
  <w:style w:type="paragraph" w:customStyle="1" w:styleId="5A2EE52548904FD3B2A7EA40A9E35EC4">
    <w:name w:val="5A2EE52548904FD3B2A7EA40A9E35EC4"/>
    <w:rsid w:val="003109E5"/>
  </w:style>
  <w:style w:type="paragraph" w:customStyle="1" w:styleId="0B54DD45A1374BCE810CE727F44EA155">
    <w:name w:val="0B54DD45A1374BCE810CE727F44EA155"/>
    <w:rsid w:val="003109E5"/>
  </w:style>
  <w:style w:type="paragraph" w:customStyle="1" w:styleId="D6265FCBE54048DE8149DBA51F4678CD">
    <w:name w:val="D6265FCBE54048DE8149DBA51F4678CD"/>
    <w:rsid w:val="003109E5"/>
  </w:style>
  <w:style w:type="paragraph" w:customStyle="1" w:styleId="81B03DF020D04388899E31DB3C628D57">
    <w:name w:val="81B03DF020D04388899E31DB3C628D57"/>
    <w:rsid w:val="003109E5"/>
  </w:style>
  <w:style w:type="paragraph" w:customStyle="1" w:styleId="AE14211AEF6343CC9226BB06660C140A">
    <w:name w:val="AE14211AEF6343CC9226BB06660C140A"/>
    <w:rsid w:val="003109E5"/>
  </w:style>
  <w:style w:type="paragraph" w:customStyle="1" w:styleId="35B9C416F4C849849460C9957CBC86FF">
    <w:name w:val="35B9C416F4C849849460C9957CBC86FF"/>
    <w:rsid w:val="003109E5"/>
  </w:style>
  <w:style w:type="paragraph" w:customStyle="1" w:styleId="FFE9CC8D8B604CB78D67D9A6D82A1872">
    <w:name w:val="FFE9CC8D8B604CB78D67D9A6D82A1872"/>
    <w:rsid w:val="003109E5"/>
  </w:style>
  <w:style w:type="paragraph" w:customStyle="1" w:styleId="DCF283C28F8348F1AFEB0F05221C63D4">
    <w:name w:val="DCF283C28F8348F1AFEB0F05221C63D4"/>
    <w:rsid w:val="003109E5"/>
  </w:style>
  <w:style w:type="paragraph" w:customStyle="1" w:styleId="810E030F453442C6A2556C54DA7177CF">
    <w:name w:val="810E030F453442C6A2556C54DA7177CF"/>
    <w:rsid w:val="003109E5"/>
  </w:style>
  <w:style w:type="paragraph" w:customStyle="1" w:styleId="45E14DC07AEB4963A395511E061531A4">
    <w:name w:val="45E14DC07AEB4963A395511E061531A4"/>
    <w:rsid w:val="003109E5"/>
  </w:style>
  <w:style w:type="paragraph" w:customStyle="1" w:styleId="F4902FAA750A419FA403A40D5FD52359">
    <w:name w:val="F4902FAA750A419FA403A40D5FD52359"/>
    <w:rsid w:val="003109E5"/>
  </w:style>
  <w:style w:type="paragraph" w:customStyle="1" w:styleId="0EF0119CB94F4229AF08840B6C7E21F7">
    <w:name w:val="0EF0119CB94F4229AF08840B6C7E21F7"/>
    <w:rsid w:val="003109E5"/>
  </w:style>
  <w:style w:type="paragraph" w:customStyle="1" w:styleId="D69444B7EE2E43B2A09B6E11EDC345E3">
    <w:name w:val="D69444B7EE2E43B2A09B6E11EDC345E3"/>
    <w:rsid w:val="003109E5"/>
  </w:style>
  <w:style w:type="paragraph" w:customStyle="1" w:styleId="35C814007963485C82951ADCAAFF7751">
    <w:name w:val="35C814007963485C82951ADCAAFF7751"/>
    <w:rsid w:val="003109E5"/>
  </w:style>
  <w:style w:type="paragraph" w:customStyle="1" w:styleId="C058A22F8CFA4F968E2015E02F4B187E">
    <w:name w:val="C058A22F8CFA4F968E2015E02F4B187E"/>
    <w:rsid w:val="003109E5"/>
  </w:style>
  <w:style w:type="paragraph" w:customStyle="1" w:styleId="58E0A8EE220A406585B5440AEC056C36">
    <w:name w:val="58E0A8EE220A406585B5440AEC056C36"/>
    <w:rsid w:val="003109E5"/>
  </w:style>
  <w:style w:type="paragraph" w:customStyle="1" w:styleId="C96DD3AB29FA45C9BB52B601A53FDB21">
    <w:name w:val="C96DD3AB29FA45C9BB52B601A53FDB21"/>
    <w:rsid w:val="003109E5"/>
  </w:style>
  <w:style w:type="paragraph" w:customStyle="1" w:styleId="19C6A7AC341F4F8B9BA221856CD99AB6">
    <w:name w:val="19C6A7AC341F4F8B9BA221856CD99AB6"/>
    <w:rsid w:val="003109E5"/>
  </w:style>
  <w:style w:type="paragraph" w:customStyle="1" w:styleId="0DA1FE6B923340D2AF99C038E70B6A80">
    <w:name w:val="0DA1FE6B923340D2AF99C038E70B6A80"/>
    <w:rsid w:val="003109E5"/>
  </w:style>
  <w:style w:type="paragraph" w:customStyle="1" w:styleId="BB13CAC8ED0E40B692EA74DEEF134AC3">
    <w:name w:val="BB13CAC8ED0E40B692EA74DEEF134AC3"/>
    <w:rsid w:val="003109E5"/>
  </w:style>
  <w:style w:type="paragraph" w:customStyle="1" w:styleId="1FBEED9D9BBF4C459D501637A54D7794">
    <w:name w:val="1FBEED9D9BBF4C459D501637A54D7794"/>
    <w:rsid w:val="003109E5"/>
  </w:style>
  <w:style w:type="paragraph" w:customStyle="1" w:styleId="809053669FBE42BB883A21899247EFD4">
    <w:name w:val="809053669FBE42BB883A21899247EFD4"/>
    <w:rsid w:val="003109E5"/>
  </w:style>
  <w:style w:type="paragraph" w:customStyle="1" w:styleId="F5972496B28343B483307DB9DAFF7F87">
    <w:name w:val="F5972496B28343B483307DB9DAFF7F87"/>
    <w:rsid w:val="003109E5"/>
  </w:style>
  <w:style w:type="paragraph" w:customStyle="1" w:styleId="A16BF9CB27FA4BDCB8E55E00FFF0CA1E">
    <w:name w:val="A16BF9CB27FA4BDCB8E55E00FFF0CA1E"/>
    <w:rsid w:val="003109E5"/>
  </w:style>
  <w:style w:type="paragraph" w:customStyle="1" w:styleId="2B840A193270489D99E9C8938F792DB0">
    <w:name w:val="2B840A193270489D99E9C8938F792DB0"/>
    <w:rsid w:val="003109E5"/>
  </w:style>
  <w:style w:type="paragraph" w:customStyle="1" w:styleId="B5A16D3DE90048D9B19D1D30D1BD1BDE">
    <w:name w:val="B5A16D3DE90048D9B19D1D30D1BD1BDE"/>
    <w:rsid w:val="005A1C7D"/>
  </w:style>
  <w:style w:type="paragraph" w:customStyle="1" w:styleId="50299CE5F337414B9AE0E7597B567A19">
    <w:name w:val="50299CE5F337414B9AE0E7597B567A19"/>
    <w:rsid w:val="005A1C7D"/>
  </w:style>
  <w:style w:type="paragraph" w:customStyle="1" w:styleId="10C393587EC24E2BA68A2E544F714BF2">
    <w:name w:val="10C393587EC24E2BA68A2E544F714BF2"/>
    <w:rsid w:val="005A1C7D"/>
  </w:style>
  <w:style w:type="paragraph" w:customStyle="1" w:styleId="70B7A495BD7C4E61906D0E95CFC327B0">
    <w:name w:val="70B7A495BD7C4E61906D0E95CFC327B0"/>
    <w:rsid w:val="005A1C7D"/>
  </w:style>
  <w:style w:type="paragraph" w:customStyle="1" w:styleId="E09220321A0D46BFA29A5FD58B597DD9">
    <w:name w:val="E09220321A0D46BFA29A5FD58B597DD9"/>
    <w:rsid w:val="005A1C7D"/>
  </w:style>
  <w:style w:type="paragraph" w:customStyle="1" w:styleId="0449534E66944321B10333FEE1FEC6A3">
    <w:name w:val="0449534E66944321B10333FEE1FEC6A3"/>
    <w:rsid w:val="005A1C7D"/>
  </w:style>
  <w:style w:type="paragraph" w:customStyle="1" w:styleId="1E43966AFE544451AEA4303F30A1E1FB">
    <w:name w:val="1E43966AFE544451AEA4303F30A1E1FB"/>
    <w:rsid w:val="005A1C7D"/>
  </w:style>
  <w:style w:type="paragraph" w:customStyle="1" w:styleId="E7C922AA625A45B6A75D70585EFD03CB">
    <w:name w:val="E7C922AA625A45B6A75D70585EFD03CB"/>
    <w:rsid w:val="005A1C7D"/>
  </w:style>
  <w:style w:type="paragraph" w:customStyle="1" w:styleId="5FEFC720D3CE40D4A3260B6478B2ACF1">
    <w:name w:val="5FEFC720D3CE40D4A3260B6478B2ACF1"/>
    <w:rsid w:val="005A1C7D"/>
  </w:style>
  <w:style w:type="paragraph" w:customStyle="1" w:styleId="C0564DDAE0CD4D9582F86E6210A6F8D3">
    <w:name w:val="C0564DDAE0CD4D9582F86E6210A6F8D3"/>
    <w:rsid w:val="005A1C7D"/>
  </w:style>
  <w:style w:type="paragraph" w:customStyle="1" w:styleId="95E9CA62685D4B29BB4D225FEFA82921">
    <w:name w:val="95E9CA62685D4B29BB4D225FEFA82921"/>
    <w:rsid w:val="005A1C7D"/>
  </w:style>
  <w:style w:type="paragraph" w:customStyle="1" w:styleId="CC33BF63B8A34E12BF47A5D75FDC2D68">
    <w:name w:val="CC33BF63B8A34E12BF47A5D75FDC2D68"/>
    <w:rsid w:val="005A1C7D"/>
  </w:style>
  <w:style w:type="paragraph" w:customStyle="1" w:styleId="DD54CDFA63D9491CAC7BE5B355BE4993">
    <w:name w:val="DD54CDFA63D9491CAC7BE5B355BE4993"/>
    <w:rsid w:val="005A1C7D"/>
  </w:style>
  <w:style w:type="paragraph" w:customStyle="1" w:styleId="833ECC9D5B5A4458A3AC5C3A82EBD87A">
    <w:name w:val="833ECC9D5B5A4458A3AC5C3A82EBD87A"/>
    <w:rsid w:val="005A1C7D"/>
  </w:style>
  <w:style w:type="paragraph" w:customStyle="1" w:styleId="FCBB315AC2124B8C9471848DA9D10AED">
    <w:name w:val="FCBB315AC2124B8C9471848DA9D10AED"/>
    <w:rsid w:val="005A1C7D"/>
  </w:style>
  <w:style w:type="paragraph" w:customStyle="1" w:styleId="9BF3E315561542D7993DEB40D9E0FD95">
    <w:name w:val="9BF3E315561542D7993DEB40D9E0FD95"/>
    <w:rsid w:val="005A1C7D"/>
  </w:style>
  <w:style w:type="paragraph" w:customStyle="1" w:styleId="6CFD29E2B3F24518B0D34974AC2C2F98">
    <w:name w:val="6CFD29E2B3F24518B0D34974AC2C2F98"/>
    <w:rsid w:val="005A1C7D"/>
  </w:style>
  <w:style w:type="paragraph" w:customStyle="1" w:styleId="33D79F6C593D47C8A03DD191E01C56CC">
    <w:name w:val="33D79F6C593D47C8A03DD191E01C56CC"/>
    <w:rsid w:val="005A1C7D"/>
  </w:style>
  <w:style w:type="paragraph" w:customStyle="1" w:styleId="A0D4AC1405BE498CB8264DCDEED237B5">
    <w:name w:val="A0D4AC1405BE498CB8264DCDEED237B5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AB724F21114BB5BEB96CA5E5897347">
    <w:name w:val="D9AB724F21114BB5BEB96CA5E5897347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C393587EC24E2BA68A2E544F714BF21">
    <w:name w:val="10C393587EC24E2BA68A2E544F714BF2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E9CA62685D4B29BB4D225FEFA829211">
    <w:name w:val="95E9CA62685D4B29BB4D225FEFA82921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240E0D1E32404FB988CD5B4421F50B">
    <w:name w:val="35240E0D1E32404FB988CD5B4421F50B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2AE24D4F75458E88CDD9C4EF7F4A83">
    <w:name w:val="722AE24D4F75458E88CDD9C4EF7F4A8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877FB8A79944CDA8B74A5FEA119D07">
    <w:name w:val="BD877FB8A79944CDA8B74A5FEA119D07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CA430AE955435EBE5918C8C0CD8D6A">
    <w:name w:val="7CCA430AE955435EBE5918C8C0CD8D6A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0551B8760F40EAB6CA3AC5AEF5A7EB">
    <w:name w:val="880551B8760F40EAB6CA3AC5AEF5A7EB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57D675474A44DFAE73E58685493983">
    <w:name w:val="8557D675474A44DFAE73E5868549398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CF8374EDD049DEBE52BA433239B4901">
    <w:name w:val="49CF8374EDD049DEBE52BA433239B490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2EFC29420B4B5FAE9B2CA31051A460">
    <w:name w:val="B52EFC29420B4B5FAE9B2CA31051A460"/>
    <w:rsid w:val="005A1C7D"/>
  </w:style>
  <w:style w:type="paragraph" w:customStyle="1" w:styleId="C60A877557FA4DABA243D7A0F13A2A3B">
    <w:name w:val="C60A877557FA4DABA243D7A0F13A2A3B"/>
    <w:rsid w:val="005A1C7D"/>
  </w:style>
  <w:style w:type="paragraph" w:customStyle="1" w:styleId="CCA1F4C1F33040E2B445346B7AF31FA4">
    <w:name w:val="CCA1F4C1F33040E2B445346B7AF31FA4"/>
    <w:rsid w:val="005A1C7D"/>
  </w:style>
  <w:style w:type="paragraph" w:customStyle="1" w:styleId="C92949A142F64A81B5BB807E1D5B8049">
    <w:name w:val="C92949A142F64A81B5BB807E1D5B8049"/>
    <w:rsid w:val="005A1C7D"/>
  </w:style>
  <w:style w:type="paragraph" w:customStyle="1" w:styleId="36C53E529084471990B6EF180375307A">
    <w:name w:val="36C53E529084471990B6EF180375307A"/>
    <w:rsid w:val="005A1C7D"/>
  </w:style>
  <w:style w:type="paragraph" w:customStyle="1" w:styleId="0935F27E6D8C440C81C72A0D838072A5">
    <w:name w:val="0935F27E6D8C440C81C72A0D838072A5"/>
    <w:rsid w:val="005A1C7D"/>
  </w:style>
  <w:style w:type="paragraph" w:customStyle="1" w:styleId="07F4F26397EF4A359DE3DB3A3569ADAD">
    <w:name w:val="07F4F26397EF4A359DE3DB3A3569ADAD"/>
    <w:rsid w:val="005A1C7D"/>
  </w:style>
  <w:style w:type="paragraph" w:customStyle="1" w:styleId="343FD6FAA9E647BFA490D1AA9262CF4E">
    <w:name w:val="343FD6FAA9E647BFA490D1AA9262CF4E"/>
    <w:rsid w:val="005A1C7D"/>
  </w:style>
  <w:style w:type="paragraph" w:customStyle="1" w:styleId="825BCC9D9A4040F1BB92F5D80B302502">
    <w:name w:val="825BCC9D9A4040F1BB92F5D80B302502"/>
    <w:rsid w:val="005A1C7D"/>
  </w:style>
  <w:style w:type="paragraph" w:customStyle="1" w:styleId="31B0EFDB98794E58BE1EEC79CB2299B6">
    <w:name w:val="31B0EFDB98794E58BE1EEC79CB2299B6"/>
    <w:rsid w:val="005A1C7D"/>
  </w:style>
  <w:style w:type="paragraph" w:customStyle="1" w:styleId="C029B4F7F75C4370BB40C54895D8D402">
    <w:name w:val="C029B4F7F75C4370BB40C54895D8D402"/>
    <w:rsid w:val="005A1C7D"/>
  </w:style>
  <w:style w:type="paragraph" w:customStyle="1" w:styleId="788F0AC896684E588008AF5E365A04FB">
    <w:name w:val="788F0AC896684E588008AF5E365A04FB"/>
    <w:rsid w:val="005A1C7D"/>
  </w:style>
  <w:style w:type="paragraph" w:customStyle="1" w:styleId="2B5EDA34446C468D8B67D95845ECBD45">
    <w:name w:val="2B5EDA34446C468D8B67D95845ECBD45"/>
    <w:rsid w:val="005A1C7D"/>
  </w:style>
  <w:style w:type="paragraph" w:customStyle="1" w:styleId="308C883F433A4D2DB2349CBBD021C06C">
    <w:name w:val="308C883F433A4D2DB2349CBBD021C06C"/>
    <w:rsid w:val="005A1C7D"/>
  </w:style>
  <w:style w:type="paragraph" w:customStyle="1" w:styleId="D3C737DA6C9F4D539806FEB32029D6EE">
    <w:name w:val="D3C737DA6C9F4D539806FEB32029D6EE"/>
    <w:rsid w:val="005A1C7D"/>
  </w:style>
  <w:style w:type="paragraph" w:customStyle="1" w:styleId="5FDA72F92CE84B9F9FBB556B7BCEF6B4">
    <w:name w:val="5FDA72F92CE84B9F9FBB556B7BCEF6B4"/>
    <w:rsid w:val="005A1C7D"/>
  </w:style>
  <w:style w:type="paragraph" w:customStyle="1" w:styleId="7BDCCF1E1E7F4A6D9D723D3C4772694F">
    <w:name w:val="7BDCCF1E1E7F4A6D9D723D3C4772694F"/>
    <w:rsid w:val="005A1C7D"/>
  </w:style>
  <w:style w:type="paragraph" w:customStyle="1" w:styleId="FCFEA1301CF74E23B355D157D5A3A76B">
    <w:name w:val="FCFEA1301CF74E23B355D157D5A3A76B"/>
    <w:rsid w:val="005A1C7D"/>
  </w:style>
  <w:style w:type="paragraph" w:customStyle="1" w:styleId="DD25976C69CA4B7DAEB9B7D59EC9682F">
    <w:name w:val="DD25976C69CA4B7DAEB9B7D59EC9682F"/>
    <w:rsid w:val="005A1C7D"/>
  </w:style>
  <w:style w:type="paragraph" w:customStyle="1" w:styleId="484B9BD6CD044C39A9F4ECAA34E6856E">
    <w:name w:val="484B9BD6CD044C39A9F4ECAA34E6856E"/>
    <w:rsid w:val="005A1C7D"/>
  </w:style>
  <w:style w:type="paragraph" w:customStyle="1" w:styleId="0D88609B16AB492A9E658B2B0AEE8C40">
    <w:name w:val="0D88609B16AB492A9E658B2B0AEE8C40"/>
    <w:rsid w:val="005A1C7D"/>
  </w:style>
  <w:style w:type="paragraph" w:customStyle="1" w:styleId="D1953C4C255549FE99FC50E57EAB10F5">
    <w:name w:val="D1953C4C255549FE99FC50E57EAB10F5"/>
    <w:rsid w:val="005A1C7D"/>
  </w:style>
  <w:style w:type="paragraph" w:customStyle="1" w:styleId="53CDCC7E89BB4EB18254E6B51C7950A2">
    <w:name w:val="53CDCC7E89BB4EB18254E6B51C7950A2"/>
    <w:rsid w:val="005A1C7D"/>
  </w:style>
  <w:style w:type="paragraph" w:customStyle="1" w:styleId="0D86859B704B4F0B82DA884D3C184207">
    <w:name w:val="0D86859B704B4F0B82DA884D3C184207"/>
    <w:rsid w:val="005A1C7D"/>
  </w:style>
  <w:style w:type="paragraph" w:customStyle="1" w:styleId="17F1A8DA7282496CAFF335348F4E599A">
    <w:name w:val="17F1A8DA7282496CAFF335348F4E599A"/>
    <w:rsid w:val="005A1C7D"/>
  </w:style>
  <w:style w:type="paragraph" w:customStyle="1" w:styleId="E1CF12673A034AAA86A2C9325BFDF0B9">
    <w:name w:val="E1CF12673A034AAA86A2C9325BFDF0B9"/>
    <w:rsid w:val="005A1C7D"/>
  </w:style>
  <w:style w:type="paragraph" w:customStyle="1" w:styleId="3B370C207DC145A28C051BED58FF522A">
    <w:name w:val="3B370C207DC145A28C051BED58FF522A"/>
    <w:rsid w:val="005A1C7D"/>
  </w:style>
  <w:style w:type="paragraph" w:customStyle="1" w:styleId="737BC0DC7BC941EF8648FA89B629930A">
    <w:name w:val="737BC0DC7BC941EF8648FA89B629930A"/>
    <w:rsid w:val="005A1C7D"/>
  </w:style>
  <w:style w:type="paragraph" w:customStyle="1" w:styleId="DA3E8B55080D47A68072854503B2C49C">
    <w:name w:val="DA3E8B55080D47A68072854503B2C49C"/>
    <w:rsid w:val="005A1C7D"/>
  </w:style>
  <w:style w:type="paragraph" w:customStyle="1" w:styleId="41EE336FDB7A41DBB6047B6705CAE242">
    <w:name w:val="41EE336FDB7A41DBB6047B6705CAE242"/>
    <w:rsid w:val="005A1C7D"/>
  </w:style>
  <w:style w:type="paragraph" w:customStyle="1" w:styleId="DBC7903DB883495BBECD42B570780D7A">
    <w:name w:val="DBC7903DB883495BBECD42B570780D7A"/>
    <w:rsid w:val="005A1C7D"/>
  </w:style>
  <w:style w:type="paragraph" w:customStyle="1" w:styleId="463CC772C1254255BAFD2FBAED6EC0CC">
    <w:name w:val="463CC772C1254255BAFD2FBAED6EC0CC"/>
    <w:rsid w:val="005A1C7D"/>
  </w:style>
  <w:style w:type="paragraph" w:customStyle="1" w:styleId="D2A586A41B724A62A63D8976C0C6B72D">
    <w:name w:val="D2A586A41B724A62A63D8976C0C6B72D"/>
    <w:rsid w:val="005A1C7D"/>
  </w:style>
  <w:style w:type="paragraph" w:customStyle="1" w:styleId="5D2FCACBF5F543E8A3F5E97F2BF76A74">
    <w:name w:val="5D2FCACBF5F543E8A3F5E97F2BF76A74"/>
    <w:rsid w:val="005A1C7D"/>
  </w:style>
  <w:style w:type="paragraph" w:customStyle="1" w:styleId="5DB6D01C39354B21BC1E2694EF04D039">
    <w:name w:val="5DB6D01C39354B21BC1E2694EF04D039"/>
    <w:rsid w:val="005A1C7D"/>
  </w:style>
  <w:style w:type="paragraph" w:customStyle="1" w:styleId="79ADD9104F094537955DD34B825288EB">
    <w:name w:val="79ADD9104F094537955DD34B825288EB"/>
    <w:rsid w:val="005A1C7D"/>
  </w:style>
  <w:style w:type="paragraph" w:customStyle="1" w:styleId="34982262F44B4866A91F55E61AB24D85">
    <w:name w:val="34982262F44B4866A91F55E61AB24D85"/>
    <w:rsid w:val="005A1C7D"/>
  </w:style>
  <w:style w:type="paragraph" w:customStyle="1" w:styleId="E133117861604ACCAE5CA47E337369EA">
    <w:name w:val="E133117861604ACCAE5CA47E337369EA"/>
    <w:rsid w:val="005A1C7D"/>
  </w:style>
  <w:style w:type="paragraph" w:customStyle="1" w:styleId="E208F955E89744958179B21B39575FAB">
    <w:name w:val="E208F955E89744958179B21B39575FAB"/>
    <w:rsid w:val="005A1C7D"/>
  </w:style>
  <w:style w:type="paragraph" w:customStyle="1" w:styleId="02358683542D4F8D98D345C254102107">
    <w:name w:val="02358683542D4F8D98D345C254102107"/>
    <w:rsid w:val="005A1C7D"/>
  </w:style>
  <w:style w:type="paragraph" w:customStyle="1" w:styleId="2BEFBFAEF8C84BF181DC57F09677B919">
    <w:name w:val="2BEFBFAEF8C84BF181DC57F09677B919"/>
    <w:rsid w:val="005A1C7D"/>
  </w:style>
  <w:style w:type="paragraph" w:customStyle="1" w:styleId="EE6AB79982014B2888FB03D2C5A6A3E5">
    <w:name w:val="EE6AB79982014B2888FB03D2C5A6A3E5"/>
    <w:rsid w:val="005A1C7D"/>
  </w:style>
  <w:style w:type="paragraph" w:customStyle="1" w:styleId="6DBA60B3C1C64DDCA824981C8A631522">
    <w:name w:val="6DBA60B3C1C64DDCA824981C8A631522"/>
    <w:rsid w:val="005A1C7D"/>
  </w:style>
  <w:style w:type="paragraph" w:customStyle="1" w:styleId="FD39D8E5EFDD437FABCCE8611DCBABAF">
    <w:name w:val="FD39D8E5EFDD437FABCCE8611DCBABAF"/>
    <w:rsid w:val="005A1C7D"/>
  </w:style>
  <w:style w:type="paragraph" w:customStyle="1" w:styleId="78FE2A4D546845AD91A2E750EE13189D">
    <w:name w:val="78FE2A4D546845AD91A2E750EE13189D"/>
    <w:rsid w:val="005A1C7D"/>
  </w:style>
  <w:style w:type="paragraph" w:customStyle="1" w:styleId="9B8B2F99311A4236B1C8CDC1ACA25FF6">
    <w:name w:val="9B8B2F99311A4236B1C8CDC1ACA25FF6"/>
    <w:rsid w:val="005A1C7D"/>
  </w:style>
  <w:style w:type="paragraph" w:customStyle="1" w:styleId="38910D38E8DC4E4A8C22E26088B083D1">
    <w:name w:val="38910D38E8DC4E4A8C22E26088B083D1"/>
    <w:rsid w:val="005A1C7D"/>
  </w:style>
  <w:style w:type="paragraph" w:customStyle="1" w:styleId="2BE69A903EC147C8A4D36D6B3CBB9A54">
    <w:name w:val="2BE69A903EC147C8A4D36D6B3CBB9A54"/>
    <w:rsid w:val="005A1C7D"/>
  </w:style>
  <w:style w:type="paragraph" w:customStyle="1" w:styleId="5AA1166AC6BD45FA995A988D3BA260EB">
    <w:name w:val="5AA1166AC6BD45FA995A988D3BA260EB"/>
    <w:rsid w:val="005A1C7D"/>
  </w:style>
  <w:style w:type="paragraph" w:customStyle="1" w:styleId="9761D18E7B634F5FA3AD217FD3938973">
    <w:name w:val="9761D18E7B634F5FA3AD217FD3938973"/>
    <w:rsid w:val="005A1C7D"/>
  </w:style>
  <w:style w:type="paragraph" w:customStyle="1" w:styleId="61EA88BFE9B8436FBB4060256FC235EC">
    <w:name w:val="61EA88BFE9B8436FBB4060256FC235EC"/>
    <w:rsid w:val="005A1C7D"/>
  </w:style>
  <w:style w:type="paragraph" w:customStyle="1" w:styleId="9078321DB1024D868B028A592CC4EAA2">
    <w:name w:val="9078321DB1024D868B028A592CC4EAA2"/>
    <w:rsid w:val="005A1C7D"/>
  </w:style>
  <w:style w:type="paragraph" w:customStyle="1" w:styleId="4F0FA197CA1E4DDDBCFDEFC438785DDE">
    <w:name w:val="4F0FA197CA1E4DDDBCFDEFC438785DDE"/>
    <w:rsid w:val="005A1C7D"/>
  </w:style>
  <w:style w:type="paragraph" w:customStyle="1" w:styleId="1416BF8A3128403FAAA795BE7339897D">
    <w:name w:val="1416BF8A3128403FAAA795BE7339897D"/>
    <w:rsid w:val="005A1C7D"/>
  </w:style>
  <w:style w:type="paragraph" w:customStyle="1" w:styleId="2EFCD5CDCF1C42938E9C7F318E3166A0">
    <w:name w:val="2EFCD5CDCF1C42938E9C7F318E3166A0"/>
    <w:rsid w:val="005A1C7D"/>
  </w:style>
  <w:style w:type="paragraph" w:customStyle="1" w:styleId="B7C80C972020444FA02399F1C56A9BDF">
    <w:name w:val="B7C80C972020444FA02399F1C56A9BDF"/>
    <w:rsid w:val="005A1C7D"/>
  </w:style>
  <w:style w:type="paragraph" w:customStyle="1" w:styleId="B803AB53BEA24C06869C528847A2591D">
    <w:name w:val="B803AB53BEA24C06869C528847A2591D"/>
    <w:rsid w:val="005A1C7D"/>
  </w:style>
  <w:style w:type="paragraph" w:customStyle="1" w:styleId="2F192DE42809410A9023619AD92C6214">
    <w:name w:val="2F192DE42809410A9023619AD92C6214"/>
    <w:rsid w:val="005A1C7D"/>
  </w:style>
  <w:style w:type="paragraph" w:customStyle="1" w:styleId="D75A891191E84602B00A657A1D0C0C1E">
    <w:name w:val="D75A891191E84602B00A657A1D0C0C1E"/>
    <w:rsid w:val="005A1C7D"/>
  </w:style>
  <w:style w:type="table" w:styleId="TableGrid">
    <w:name w:val="Table Grid"/>
    <w:basedOn w:val="TableNormal"/>
    <w:uiPriority w:val="39"/>
    <w:rsid w:val="005A1C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7A958F92027494BBBF5832A339A6BAC">
    <w:name w:val="97A958F92027494BBBF5832A339A6BAC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9E25790A6C486789A5E295EE780FCD">
    <w:name w:val="129E25790A6C486789A5E295EE780FCD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C80C972020444FA02399F1C56A9BDF1">
    <w:name w:val="B7C80C972020444FA02399F1C56A9BDF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3AB53BEA24C06869C528847A2591D1">
    <w:name w:val="B803AB53BEA24C06869C528847A2591D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92DE42809410A9023619AD92C62141">
    <w:name w:val="2F192DE42809410A9023619AD92C6214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A891191E84602B00A657A1D0C0C1E1">
    <w:name w:val="D75A891191E84602B00A657A1D0C0C1E1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CF8374EDD049DEBE52BA433239B4902">
    <w:name w:val="49CF8374EDD049DEBE52BA433239B4902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15998A9C0042E3A6EA0DFEEED8A671">
    <w:name w:val="AE15998A9C0042E3A6EA0DFEEED8A671"/>
    <w:rsid w:val="005A1C7D"/>
  </w:style>
  <w:style w:type="paragraph" w:customStyle="1" w:styleId="105875B7EAE7478481365D30AF2CF6FB">
    <w:name w:val="105875B7EAE7478481365D30AF2CF6FB"/>
    <w:rsid w:val="005A1C7D"/>
  </w:style>
  <w:style w:type="paragraph" w:customStyle="1" w:styleId="A62214ECE0144BE8969E3AAF7D0BB889">
    <w:name w:val="A62214ECE0144BE8969E3AAF7D0BB889"/>
    <w:rsid w:val="005A1C7D"/>
  </w:style>
  <w:style w:type="paragraph" w:customStyle="1" w:styleId="CB14A5D5A774484F8C43216774BCAEE9">
    <w:name w:val="CB14A5D5A774484F8C43216774BCAEE9"/>
    <w:rsid w:val="005A1C7D"/>
  </w:style>
  <w:style w:type="paragraph" w:customStyle="1" w:styleId="3B208FA193E243519236527C32F0F3F9">
    <w:name w:val="3B208FA193E243519236527C32F0F3F9"/>
    <w:rsid w:val="005A1C7D"/>
  </w:style>
  <w:style w:type="paragraph" w:customStyle="1" w:styleId="DD686ED8CAF6472EADFFBF0518E2C4FB">
    <w:name w:val="DD686ED8CAF6472EADFFBF0518E2C4FB"/>
    <w:rsid w:val="005A1C7D"/>
  </w:style>
  <w:style w:type="paragraph" w:customStyle="1" w:styleId="9EFABC41461D47D0B49326477A080C07">
    <w:name w:val="9EFABC41461D47D0B49326477A080C07"/>
    <w:rsid w:val="005A1C7D"/>
  </w:style>
  <w:style w:type="paragraph" w:customStyle="1" w:styleId="6A2C36D4622D485295BE14186215BF5A">
    <w:name w:val="6A2C36D4622D485295BE14186215BF5A"/>
    <w:rsid w:val="005A1C7D"/>
  </w:style>
  <w:style w:type="paragraph" w:customStyle="1" w:styleId="5C6DE9B9B4A24234BC2B91229CC7C5A1">
    <w:name w:val="5C6DE9B9B4A24234BC2B91229CC7C5A1"/>
    <w:rsid w:val="005A1C7D"/>
  </w:style>
  <w:style w:type="paragraph" w:customStyle="1" w:styleId="E43B327E9B994106BDBAE3917CB862F7">
    <w:name w:val="E43B327E9B994106BDBAE3917CB862F7"/>
    <w:rsid w:val="005A1C7D"/>
  </w:style>
  <w:style w:type="paragraph" w:customStyle="1" w:styleId="1E351474F36E44C986DCBF21693754D5">
    <w:name w:val="1E351474F36E44C986DCBF21693754D5"/>
    <w:rsid w:val="005A1C7D"/>
  </w:style>
  <w:style w:type="paragraph" w:customStyle="1" w:styleId="716DCB87234C464D9B99E1DDEC8ED7D0">
    <w:name w:val="716DCB87234C464D9B99E1DDEC8ED7D0"/>
    <w:rsid w:val="005A1C7D"/>
  </w:style>
  <w:style w:type="paragraph" w:customStyle="1" w:styleId="5388E3D6C5594010A7AB163C3D24534A">
    <w:name w:val="5388E3D6C5594010A7AB163C3D24534A"/>
    <w:rsid w:val="005A1C7D"/>
  </w:style>
  <w:style w:type="paragraph" w:customStyle="1" w:styleId="3A51B0D690C84948A5B042E758E6B9CF">
    <w:name w:val="3A51B0D690C84948A5B042E758E6B9CF"/>
    <w:rsid w:val="005A1C7D"/>
  </w:style>
  <w:style w:type="paragraph" w:customStyle="1" w:styleId="578AC00B97824D87BADD7247A33AA18E">
    <w:name w:val="578AC00B97824D87BADD7247A33AA18E"/>
    <w:rsid w:val="005A1C7D"/>
  </w:style>
  <w:style w:type="paragraph" w:customStyle="1" w:styleId="A2DE7726AA4D4B7DAB2404A05E969BB8">
    <w:name w:val="A2DE7726AA4D4B7DAB2404A05E969BB8"/>
    <w:rsid w:val="005A1C7D"/>
  </w:style>
  <w:style w:type="paragraph" w:customStyle="1" w:styleId="0A3AAD44190B4ACC92774FCE4EB03305">
    <w:name w:val="0A3AAD44190B4ACC92774FCE4EB03305"/>
    <w:rsid w:val="005A1C7D"/>
  </w:style>
  <w:style w:type="paragraph" w:customStyle="1" w:styleId="1384EBA9735A47F98D79F32278EF9493">
    <w:name w:val="1384EBA9735A47F98D79F32278EF9493"/>
    <w:rsid w:val="005A1C7D"/>
  </w:style>
  <w:style w:type="paragraph" w:customStyle="1" w:styleId="AA93766526074D9F870AEA616D04DB24">
    <w:name w:val="AA93766526074D9F870AEA616D04DB24"/>
    <w:rsid w:val="005A1C7D"/>
  </w:style>
  <w:style w:type="paragraph" w:customStyle="1" w:styleId="249B8B52A73F439B896A6101BEA984F3">
    <w:name w:val="249B8B52A73F439B896A6101BEA984F3"/>
    <w:rsid w:val="005A1C7D"/>
  </w:style>
  <w:style w:type="paragraph" w:customStyle="1" w:styleId="504CD2D0BDA7497E8ADDE75F86517FC3">
    <w:name w:val="504CD2D0BDA7497E8ADDE75F86517FC3"/>
    <w:rsid w:val="005A1C7D"/>
  </w:style>
  <w:style w:type="paragraph" w:customStyle="1" w:styleId="0E0D9AE78C8346FDA86A0A33A39FA2B6">
    <w:name w:val="0E0D9AE78C8346FDA86A0A33A39FA2B6"/>
    <w:rsid w:val="005A1C7D"/>
  </w:style>
  <w:style w:type="paragraph" w:customStyle="1" w:styleId="D414BFAB475D4E0990E99BE03F723D38">
    <w:name w:val="D414BFAB475D4E0990E99BE03F723D38"/>
    <w:rsid w:val="005A1C7D"/>
  </w:style>
  <w:style w:type="paragraph" w:customStyle="1" w:styleId="0C6001746FBC46D8859844D3ABC5FF32">
    <w:name w:val="0C6001746FBC46D8859844D3ABC5FF32"/>
    <w:rsid w:val="005A1C7D"/>
  </w:style>
  <w:style w:type="paragraph" w:customStyle="1" w:styleId="A8B68A53B7954D81918F971F77938675">
    <w:name w:val="A8B68A53B7954D81918F971F77938675"/>
    <w:rsid w:val="005A1C7D"/>
  </w:style>
  <w:style w:type="paragraph" w:customStyle="1" w:styleId="A32542F6B6FB4CB98D1D53125CA6A0FD">
    <w:name w:val="A32542F6B6FB4CB98D1D53125CA6A0FD"/>
    <w:rsid w:val="005A1C7D"/>
  </w:style>
  <w:style w:type="paragraph" w:customStyle="1" w:styleId="776708049A66422ABBCE970F53DB58C0">
    <w:name w:val="776708049A66422ABBCE970F53DB58C0"/>
    <w:rsid w:val="005A1C7D"/>
  </w:style>
  <w:style w:type="paragraph" w:customStyle="1" w:styleId="375729388D344E5A85182675AAAD1DC0">
    <w:name w:val="375729388D344E5A85182675AAAD1DC0"/>
    <w:rsid w:val="005A1C7D"/>
  </w:style>
  <w:style w:type="paragraph" w:customStyle="1" w:styleId="9EA1E015153D407FBFF4B1479230E2E3">
    <w:name w:val="9EA1E015153D407FBFF4B1479230E2E3"/>
    <w:rsid w:val="005A1C7D"/>
  </w:style>
  <w:style w:type="paragraph" w:customStyle="1" w:styleId="B8DC157CA9BD4FA6954AF0D0B942A829">
    <w:name w:val="B8DC157CA9BD4FA6954AF0D0B942A829"/>
    <w:rsid w:val="005A1C7D"/>
  </w:style>
  <w:style w:type="paragraph" w:customStyle="1" w:styleId="E6ADF711B52A41DD8C27FD4EAC9C8FDB">
    <w:name w:val="E6ADF711B52A41DD8C27FD4EAC9C8FDB"/>
    <w:rsid w:val="005A1C7D"/>
  </w:style>
  <w:style w:type="paragraph" w:customStyle="1" w:styleId="23576F4F05184E028F33C3AF2356B831">
    <w:name w:val="23576F4F05184E028F33C3AF2356B831"/>
    <w:rsid w:val="005A1C7D"/>
  </w:style>
  <w:style w:type="paragraph" w:customStyle="1" w:styleId="4A653C1540E3454CAD9E6A9D4048EBD4">
    <w:name w:val="4A653C1540E3454CAD9E6A9D4048EBD4"/>
    <w:rsid w:val="005A1C7D"/>
  </w:style>
  <w:style w:type="paragraph" w:customStyle="1" w:styleId="3ECBACC222B54EEFBE28B1B7AA9DA28A">
    <w:name w:val="3ECBACC222B54EEFBE28B1B7AA9DA28A"/>
    <w:rsid w:val="005A1C7D"/>
  </w:style>
  <w:style w:type="paragraph" w:customStyle="1" w:styleId="35B8CBEC0A764E2BBD86B2AEB5701ED9">
    <w:name w:val="35B8CBEC0A764E2BBD86B2AEB5701ED9"/>
    <w:rsid w:val="005A1C7D"/>
  </w:style>
  <w:style w:type="paragraph" w:customStyle="1" w:styleId="853C75D2BCC24A8CAD06A3CED89531C7">
    <w:name w:val="853C75D2BCC24A8CAD06A3CED89531C7"/>
    <w:rsid w:val="005A1C7D"/>
  </w:style>
  <w:style w:type="paragraph" w:customStyle="1" w:styleId="F6D6A888ADFB48E99CB63385011D7F3D">
    <w:name w:val="F6D6A888ADFB48E99CB63385011D7F3D"/>
    <w:rsid w:val="005A1C7D"/>
  </w:style>
  <w:style w:type="paragraph" w:customStyle="1" w:styleId="A880334B64F6416B8731D70F52E242C8">
    <w:name w:val="A880334B64F6416B8731D70F52E242C8"/>
    <w:rsid w:val="005A1C7D"/>
  </w:style>
  <w:style w:type="paragraph" w:customStyle="1" w:styleId="1584B7BE14AA48E5BF4F9B9FC48D0647">
    <w:name w:val="1584B7BE14AA48E5BF4F9B9FC48D0647"/>
    <w:rsid w:val="005A1C7D"/>
  </w:style>
  <w:style w:type="paragraph" w:customStyle="1" w:styleId="FF5265F59E4741B09224FDFAB12FE668">
    <w:name w:val="FF5265F59E4741B09224FDFAB12FE668"/>
    <w:rsid w:val="005A1C7D"/>
  </w:style>
  <w:style w:type="paragraph" w:customStyle="1" w:styleId="AEE23902D2534315BAACEFC9BE8B2567">
    <w:name w:val="AEE23902D2534315BAACEFC9BE8B2567"/>
    <w:rsid w:val="005A1C7D"/>
  </w:style>
  <w:style w:type="paragraph" w:customStyle="1" w:styleId="309DF9F8FC88431FBF999A3A3757E235">
    <w:name w:val="309DF9F8FC88431FBF999A3A3757E235"/>
    <w:rsid w:val="005A1C7D"/>
  </w:style>
  <w:style w:type="paragraph" w:customStyle="1" w:styleId="DED7F3566DEF438883F8A5D97FEEA301">
    <w:name w:val="DED7F3566DEF438883F8A5D97FEEA301"/>
    <w:rsid w:val="005A1C7D"/>
  </w:style>
  <w:style w:type="paragraph" w:customStyle="1" w:styleId="4B02713942B745A2BECBCADA685827EB">
    <w:name w:val="4B02713942B745A2BECBCADA685827EB"/>
    <w:rsid w:val="005A1C7D"/>
  </w:style>
  <w:style w:type="paragraph" w:customStyle="1" w:styleId="B7C3226F9D4C47CE940863244DEA3921">
    <w:name w:val="B7C3226F9D4C47CE940863244DEA3921"/>
    <w:rsid w:val="005A1C7D"/>
  </w:style>
  <w:style w:type="paragraph" w:customStyle="1" w:styleId="5DF43FC8A7DE408FB51950DECE1B4C7F">
    <w:name w:val="5DF43FC8A7DE408FB51950DECE1B4C7F"/>
    <w:rsid w:val="005A1C7D"/>
  </w:style>
  <w:style w:type="paragraph" w:customStyle="1" w:styleId="7397270CEC3A4A78964E2331DAF05692">
    <w:name w:val="7397270CEC3A4A78964E2331DAF05692"/>
    <w:rsid w:val="005A1C7D"/>
  </w:style>
  <w:style w:type="paragraph" w:customStyle="1" w:styleId="20EA9A38C4A5495799670631F3DD046C">
    <w:name w:val="20EA9A38C4A5495799670631F3DD046C"/>
    <w:rsid w:val="005A1C7D"/>
  </w:style>
  <w:style w:type="paragraph" w:customStyle="1" w:styleId="74E7D5F4538642B3B8A610EB102BDBC5">
    <w:name w:val="74E7D5F4538642B3B8A610EB102BDBC5"/>
    <w:rsid w:val="005A1C7D"/>
  </w:style>
  <w:style w:type="paragraph" w:customStyle="1" w:styleId="EE6C6F0383A7487B81D3CB298648D36D">
    <w:name w:val="EE6C6F0383A7487B81D3CB298648D36D"/>
    <w:rsid w:val="005A1C7D"/>
  </w:style>
  <w:style w:type="paragraph" w:customStyle="1" w:styleId="BB83C531E9ED4704965B5F08B3F8D640">
    <w:name w:val="BB83C531E9ED4704965B5F08B3F8D640"/>
    <w:rsid w:val="005A1C7D"/>
  </w:style>
  <w:style w:type="paragraph" w:customStyle="1" w:styleId="233F632E045046B5BE25FD6689AC742A">
    <w:name w:val="233F632E045046B5BE25FD6689AC742A"/>
    <w:rsid w:val="005A1C7D"/>
  </w:style>
  <w:style w:type="paragraph" w:customStyle="1" w:styleId="10BD26A902B248848C7AB6DF7E7A47CD">
    <w:name w:val="10BD26A902B248848C7AB6DF7E7A47CD"/>
    <w:rsid w:val="005A1C7D"/>
  </w:style>
  <w:style w:type="paragraph" w:customStyle="1" w:styleId="23532B42ED874AB8923005737B7FECC0">
    <w:name w:val="23532B42ED874AB8923005737B7FECC0"/>
    <w:rsid w:val="005A1C7D"/>
  </w:style>
  <w:style w:type="paragraph" w:customStyle="1" w:styleId="0D9E4A4FD6414927B0B55B82BC6B5EAD">
    <w:name w:val="0D9E4A4FD6414927B0B55B82BC6B5EAD"/>
    <w:rsid w:val="005A1C7D"/>
  </w:style>
  <w:style w:type="paragraph" w:customStyle="1" w:styleId="BD74192EC1AD4B768C89B98D04287532">
    <w:name w:val="BD74192EC1AD4B768C89B98D04287532"/>
    <w:rsid w:val="005A1C7D"/>
  </w:style>
  <w:style w:type="paragraph" w:customStyle="1" w:styleId="050DE87FDC374C20B1B9AB7F30B3FDC3">
    <w:name w:val="050DE87FDC374C20B1B9AB7F30B3FDC3"/>
    <w:rsid w:val="005A1C7D"/>
  </w:style>
  <w:style w:type="paragraph" w:customStyle="1" w:styleId="EFC380B84C2B45508B3A8056E3C05AD6">
    <w:name w:val="EFC380B84C2B45508B3A8056E3C05AD6"/>
    <w:rsid w:val="005A1C7D"/>
  </w:style>
  <w:style w:type="paragraph" w:customStyle="1" w:styleId="C2AC9DBF48F14FD59942C98933E77CA7">
    <w:name w:val="C2AC9DBF48F14FD59942C98933E77CA7"/>
    <w:rsid w:val="005A1C7D"/>
  </w:style>
  <w:style w:type="paragraph" w:customStyle="1" w:styleId="DE0CCA876FD5429B9D41774A1437063C">
    <w:name w:val="DE0CCA876FD5429B9D41774A1437063C"/>
    <w:rsid w:val="005A1C7D"/>
  </w:style>
  <w:style w:type="paragraph" w:customStyle="1" w:styleId="A31583F47EC64997A932EB495E6131FA">
    <w:name w:val="A31583F47EC64997A932EB495E6131FA"/>
    <w:rsid w:val="005A1C7D"/>
  </w:style>
  <w:style w:type="paragraph" w:customStyle="1" w:styleId="DA2707F251FD46B889E3AA9D26BDA76E">
    <w:name w:val="DA2707F251FD46B889E3AA9D26BDA76E"/>
    <w:rsid w:val="005A1C7D"/>
  </w:style>
  <w:style w:type="paragraph" w:customStyle="1" w:styleId="D5128D9BC5D74EA5AC4A92D3C4284F94">
    <w:name w:val="D5128D9BC5D74EA5AC4A92D3C4284F94"/>
    <w:rsid w:val="005A1C7D"/>
  </w:style>
  <w:style w:type="paragraph" w:customStyle="1" w:styleId="987B8EEDF06B4D778B9C05D5067966DA">
    <w:name w:val="987B8EEDF06B4D778B9C05D5067966DA"/>
    <w:rsid w:val="005A1C7D"/>
  </w:style>
  <w:style w:type="paragraph" w:customStyle="1" w:styleId="6A74D83FAA0D475699DE4FF4A73A13FD">
    <w:name w:val="6A74D83FAA0D475699DE4FF4A73A13FD"/>
    <w:rsid w:val="005A1C7D"/>
  </w:style>
  <w:style w:type="paragraph" w:customStyle="1" w:styleId="221588BD37E24D55AA999FEDAD74CF85">
    <w:name w:val="221588BD37E24D55AA999FEDAD74CF85"/>
    <w:rsid w:val="005A1C7D"/>
  </w:style>
  <w:style w:type="paragraph" w:customStyle="1" w:styleId="336B406B2CB442C48A32D776A872A9D4">
    <w:name w:val="336B406B2CB442C48A32D776A872A9D4"/>
    <w:rsid w:val="005A1C7D"/>
  </w:style>
  <w:style w:type="paragraph" w:customStyle="1" w:styleId="694A0E1CAE59469294ECC6D87F760CAF">
    <w:name w:val="694A0E1CAE59469294ECC6D87F760CAF"/>
    <w:rsid w:val="005A1C7D"/>
  </w:style>
  <w:style w:type="paragraph" w:customStyle="1" w:styleId="8D779B6681A74E7E96053B87C2433397">
    <w:name w:val="8D779B6681A74E7E96053B87C2433397"/>
    <w:rsid w:val="005A1C7D"/>
  </w:style>
  <w:style w:type="paragraph" w:customStyle="1" w:styleId="AA48D183C5184EF68FE4D7F39F14A3D2">
    <w:name w:val="AA48D183C5184EF68FE4D7F39F14A3D2"/>
    <w:rsid w:val="005A1C7D"/>
  </w:style>
  <w:style w:type="paragraph" w:customStyle="1" w:styleId="F98254500E2747BFBA0A42ADC517AA4B">
    <w:name w:val="F98254500E2747BFBA0A42ADC517AA4B"/>
    <w:rsid w:val="005A1C7D"/>
  </w:style>
  <w:style w:type="paragraph" w:customStyle="1" w:styleId="007D58B0FA014EBC9ABA6DE4990D2E66">
    <w:name w:val="007D58B0FA014EBC9ABA6DE4990D2E66"/>
    <w:rsid w:val="005A1C7D"/>
  </w:style>
  <w:style w:type="paragraph" w:customStyle="1" w:styleId="D567E8E6BEE24BE2BFCC45AF2AC84084">
    <w:name w:val="D567E8E6BEE24BE2BFCC45AF2AC84084"/>
    <w:rsid w:val="005A1C7D"/>
  </w:style>
  <w:style w:type="paragraph" w:customStyle="1" w:styleId="4E3D8C8E6D2947B298B46598F76E988E">
    <w:name w:val="4E3D8C8E6D2947B298B46598F76E988E"/>
    <w:rsid w:val="005A1C7D"/>
  </w:style>
  <w:style w:type="paragraph" w:customStyle="1" w:styleId="7847334458AF43DE9E14D4298D080B76">
    <w:name w:val="7847334458AF43DE9E14D4298D080B76"/>
    <w:rsid w:val="005A1C7D"/>
  </w:style>
  <w:style w:type="paragraph" w:customStyle="1" w:styleId="FEBBECF10094432BA29ACBC1DB647C33">
    <w:name w:val="FEBBECF10094432BA29ACBC1DB647C33"/>
    <w:rsid w:val="005A1C7D"/>
  </w:style>
  <w:style w:type="paragraph" w:customStyle="1" w:styleId="1FA37778219F4E288436E1B7F3187E30">
    <w:name w:val="1FA37778219F4E288436E1B7F3187E30"/>
    <w:rsid w:val="005A1C7D"/>
  </w:style>
  <w:style w:type="paragraph" w:customStyle="1" w:styleId="CDA5F1F5A7DD44B1BBE25426175B5B24">
    <w:name w:val="CDA5F1F5A7DD44B1BBE25426175B5B24"/>
    <w:rsid w:val="005A1C7D"/>
  </w:style>
  <w:style w:type="paragraph" w:customStyle="1" w:styleId="190AE794CDF94507B8413A174674D751">
    <w:name w:val="190AE794CDF94507B8413A174674D751"/>
    <w:rsid w:val="005A1C7D"/>
  </w:style>
  <w:style w:type="paragraph" w:customStyle="1" w:styleId="289CEA7F44DF46CC9D75F45C6FB99D7A">
    <w:name w:val="289CEA7F44DF46CC9D75F45C6FB99D7A"/>
    <w:rsid w:val="005A1C7D"/>
  </w:style>
  <w:style w:type="paragraph" w:customStyle="1" w:styleId="5C4321D0FC884415AFB69715C622B3C0">
    <w:name w:val="5C4321D0FC884415AFB69715C622B3C0"/>
    <w:rsid w:val="005A1C7D"/>
  </w:style>
  <w:style w:type="paragraph" w:customStyle="1" w:styleId="D02D405036ED45D8BF5263C90EE4437A">
    <w:name w:val="D02D405036ED45D8BF5263C90EE4437A"/>
    <w:rsid w:val="005A1C7D"/>
  </w:style>
  <w:style w:type="paragraph" w:customStyle="1" w:styleId="78CDC7B27BC443F6AB3B2DEF36079001">
    <w:name w:val="78CDC7B27BC443F6AB3B2DEF36079001"/>
    <w:rsid w:val="005A1C7D"/>
  </w:style>
  <w:style w:type="paragraph" w:customStyle="1" w:styleId="A9281807D73F47F3AA0252FE00C1E66D">
    <w:name w:val="A9281807D73F47F3AA0252FE00C1E66D"/>
    <w:rsid w:val="005A1C7D"/>
  </w:style>
  <w:style w:type="paragraph" w:customStyle="1" w:styleId="2F5FD3BBF35F46348869B48A2FB36C6F">
    <w:name w:val="2F5FD3BBF35F46348869B48A2FB36C6F"/>
    <w:rsid w:val="005A1C7D"/>
  </w:style>
  <w:style w:type="paragraph" w:customStyle="1" w:styleId="D079167DDFB24D24BAB98FAAF2B22C95">
    <w:name w:val="D079167DDFB24D24BAB98FAAF2B22C95"/>
    <w:rsid w:val="005A1C7D"/>
  </w:style>
  <w:style w:type="paragraph" w:customStyle="1" w:styleId="E8C2DA346F884E8887FEFAF0F2F40DFA">
    <w:name w:val="E8C2DA346F884E8887FEFAF0F2F40DFA"/>
    <w:rsid w:val="005A1C7D"/>
  </w:style>
  <w:style w:type="paragraph" w:customStyle="1" w:styleId="2C8463677C604A9F9A9C8E7C0F32EAFF">
    <w:name w:val="2C8463677C604A9F9A9C8E7C0F32EAFF"/>
    <w:rsid w:val="005A1C7D"/>
  </w:style>
  <w:style w:type="paragraph" w:customStyle="1" w:styleId="C3CAB7BC6D8047CA83B50E1220EB7ECB">
    <w:name w:val="C3CAB7BC6D8047CA83B50E1220EB7ECB"/>
    <w:rsid w:val="005A1C7D"/>
  </w:style>
  <w:style w:type="paragraph" w:customStyle="1" w:styleId="EEE06D17BF3042FE855F825A3DA5BE1E">
    <w:name w:val="EEE06D17BF3042FE855F825A3DA5BE1E"/>
    <w:rsid w:val="005A1C7D"/>
  </w:style>
  <w:style w:type="paragraph" w:customStyle="1" w:styleId="E978886495AF4C148297EAA212D05867">
    <w:name w:val="E978886495AF4C148297EAA212D05867"/>
    <w:rsid w:val="005A1C7D"/>
  </w:style>
  <w:style w:type="paragraph" w:customStyle="1" w:styleId="4BE2AF8571E7498896B1DF4435FF48AA">
    <w:name w:val="4BE2AF8571E7498896B1DF4435FF48AA"/>
    <w:rsid w:val="005A1C7D"/>
  </w:style>
  <w:style w:type="paragraph" w:customStyle="1" w:styleId="6C35A560F4A5477DA87C390CE453FE31">
    <w:name w:val="6C35A560F4A5477DA87C390CE453FE31"/>
    <w:rsid w:val="005A1C7D"/>
  </w:style>
  <w:style w:type="paragraph" w:customStyle="1" w:styleId="1DBCDEF8FFE949689EA535B32EA2C0A8">
    <w:name w:val="1DBCDEF8FFE949689EA535B32EA2C0A8"/>
    <w:rsid w:val="005A1C7D"/>
  </w:style>
  <w:style w:type="paragraph" w:customStyle="1" w:styleId="817F954FE7B64C52A038AEDAFD9F0EBC">
    <w:name w:val="817F954FE7B64C52A038AEDAFD9F0EBC"/>
    <w:rsid w:val="005A1C7D"/>
  </w:style>
  <w:style w:type="paragraph" w:customStyle="1" w:styleId="1CA7CA1FD44845348D725C000AECF8B7">
    <w:name w:val="1CA7CA1FD44845348D725C000AECF8B7"/>
    <w:rsid w:val="005A1C7D"/>
  </w:style>
  <w:style w:type="paragraph" w:customStyle="1" w:styleId="C9ED8BA836EB4AA0B2C45BFEC476B390">
    <w:name w:val="C9ED8BA836EB4AA0B2C45BFEC476B390"/>
    <w:rsid w:val="005A1C7D"/>
  </w:style>
  <w:style w:type="paragraph" w:customStyle="1" w:styleId="7F33932F7E444CF0A0B7A553809B8BB2">
    <w:name w:val="7F33932F7E444CF0A0B7A553809B8BB2"/>
    <w:rsid w:val="005A1C7D"/>
  </w:style>
  <w:style w:type="paragraph" w:customStyle="1" w:styleId="A2D21A5C5ADF4693BA97AEF02CCE2ECF">
    <w:name w:val="A2D21A5C5ADF4693BA97AEF02CCE2ECF"/>
    <w:rsid w:val="005A1C7D"/>
  </w:style>
  <w:style w:type="paragraph" w:customStyle="1" w:styleId="CD9EBA29D2DC4F2DAFB5627BB157F3EF">
    <w:name w:val="CD9EBA29D2DC4F2DAFB5627BB157F3EF"/>
    <w:rsid w:val="005A1C7D"/>
  </w:style>
  <w:style w:type="paragraph" w:customStyle="1" w:styleId="DFBB2DDDE06F4148A84C986552E1A08B">
    <w:name w:val="DFBB2DDDE06F4148A84C986552E1A08B"/>
    <w:rsid w:val="005A1C7D"/>
  </w:style>
  <w:style w:type="paragraph" w:customStyle="1" w:styleId="8A1E4504656840638DC62D34B9C2EE15">
    <w:name w:val="8A1E4504656840638DC62D34B9C2EE15"/>
    <w:rsid w:val="005A1C7D"/>
  </w:style>
  <w:style w:type="paragraph" w:customStyle="1" w:styleId="70BDC30A083E43E499D5FD3B52F7089A">
    <w:name w:val="70BDC30A083E43E499D5FD3B52F7089A"/>
    <w:rsid w:val="005A1C7D"/>
  </w:style>
  <w:style w:type="paragraph" w:customStyle="1" w:styleId="421D9F9C9C2540B8862C6E010482B638">
    <w:name w:val="421D9F9C9C2540B8862C6E010482B638"/>
    <w:rsid w:val="005A1C7D"/>
  </w:style>
  <w:style w:type="paragraph" w:customStyle="1" w:styleId="7DA5D757AC304F69A6C97C0A9003CD52">
    <w:name w:val="7DA5D757AC304F69A6C97C0A9003CD52"/>
    <w:rsid w:val="005A1C7D"/>
  </w:style>
  <w:style w:type="paragraph" w:customStyle="1" w:styleId="F9E83FB1CF524087B49EF4570E868F7B">
    <w:name w:val="F9E83FB1CF524087B49EF4570E868F7B"/>
    <w:rsid w:val="005A1C7D"/>
  </w:style>
  <w:style w:type="paragraph" w:customStyle="1" w:styleId="18F65EB686DD458B8B2D43E149AB8935">
    <w:name w:val="18F65EB686DD458B8B2D43E149AB8935"/>
    <w:rsid w:val="005A1C7D"/>
  </w:style>
  <w:style w:type="paragraph" w:customStyle="1" w:styleId="F7E0F6A6BF284D949C8FFF5B09A6B960">
    <w:name w:val="F7E0F6A6BF284D949C8FFF5B09A6B960"/>
    <w:rsid w:val="005A1C7D"/>
  </w:style>
  <w:style w:type="paragraph" w:customStyle="1" w:styleId="86822029DAA4471BB0E71642681B245D">
    <w:name w:val="86822029DAA4471BB0E71642681B245D"/>
    <w:rsid w:val="005A1C7D"/>
  </w:style>
  <w:style w:type="paragraph" w:customStyle="1" w:styleId="9E312F0A8FE049D89A116B21302F727C">
    <w:name w:val="9E312F0A8FE049D89A116B21302F727C"/>
    <w:rsid w:val="005A1C7D"/>
  </w:style>
  <w:style w:type="paragraph" w:customStyle="1" w:styleId="7F62DC7DAE404887BEFE5891471F8799">
    <w:name w:val="7F62DC7DAE404887BEFE5891471F8799"/>
    <w:rsid w:val="005A1C7D"/>
  </w:style>
  <w:style w:type="paragraph" w:customStyle="1" w:styleId="49CF8374EDD049DEBE52BA433239B4903">
    <w:name w:val="49CF8374EDD049DEBE52BA433239B4903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986777DE5347499E59E244A1869902">
    <w:name w:val="A4986777DE5347499E59E244A1869902"/>
    <w:rsid w:val="005A1C7D"/>
  </w:style>
  <w:style w:type="paragraph" w:customStyle="1" w:styleId="5E6CE72D4B064C0CB74ADEFF219F72E7">
    <w:name w:val="5E6CE72D4B064C0CB74ADEFF219F72E7"/>
    <w:rsid w:val="005A1C7D"/>
  </w:style>
  <w:style w:type="paragraph" w:customStyle="1" w:styleId="261066674CB448BE9D522544B6EA0FF6">
    <w:name w:val="261066674CB448BE9D522544B6EA0FF6"/>
    <w:rsid w:val="005A1C7D"/>
  </w:style>
  <w:style w:type="paragraph" w:customStyle="1" w:styleId="B3958E3716984A178027EF5F664FF566">
    <w:name w:val="B3958E3716984A178027EF5F664FF566"/>
    <w:rsid w:val="005A1C7D"/>
  </w:style>
  <w:style w:type="paragraph" w:customStyle="1" w:styleId="90D34AB790924079A97DB6AB5AD998F7">
    <w:name w:val="90D34AB790924079A97DB6AB5AD998F7"/>
    <w:rsid w:val="005A1C7D"/>
  </w:style>
  <w:style w:type="paragraph" w:customStyle="1" w:styleId="D3B4538F489141BE9122A307282A32AE">
    <w:name w:val="D3B4538F489141BE9122A307282A32AE"/>
    <w:rsid w:val="005A1C7D"/>
  </w:style>
  <w:style w:type="paragraph" w:customStyle="1" w:styleId="9CC7C70BC8884406BCAFCB916C52EF75">
    <w:name w:val="9CC7C70BC8884406BCAFCB916C52EF75"/>
    <w:rsid w:val="005A1C7D"/>
  </w:style>
  <w:style w:type="paragraph" w:customStyle="1" w:styleId="49CF8374EDD049DEBE52BA433239B4904">
    <w:name w:val="49CF8374EDD049DEBE52BA433239B4904"/>
    <w:rsid w:val="005A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FD3344DAF44F2EBD7C209591F5E958">
    <w:name w:val="78FD3344DAF44F2EBD7C209591F5E958"/>
    <w:rsid w:val="003C19CD"/>
  </w:style>
  <w:style w:type="paragraph" w:customStyle="1" w:styleId="C62979520A2444D981B252E63453D952">
    <w:name w:val="C62979520A2444D981B252E63453D952"/>
    <w:rsid w:val="003C19CD"/>
  </w:style>
  <w:style w:type="paragraph" w:customStyle="1" w:styleId="EE6AB68F96DB451385D21867D624262C">
    <w:name w:val="EE6AB68F96DB451385D21867D624262C"/>
    <w:rsid w:val="003C19CD"/>
  </w:style>
  <w:style w:type="paragraph" w:customStyle="1" w:styleId="EA9106BC69974C8B85CC73A2C8D5CA2A">
    <w:name w:val="EA9106BC69974C8B85CC73A2C8D5CA2A"/>
    <w:rsid w:val="003C19CD"/>
  </w:style>
  <w:style w:type="paragraph" w:customStyle="1" w:styleId="C863C6F61D4F45209DABAEE62E5B1367">
    <w:name w:val="C863C6F61D4F45209DABAEE62E5B1367"/>
    <w:rsid w:val="003C19CD"/>
  </w:style>
  <w:style w:type="paragraph" w:customStyle="1" w:styleId="E2A74D3821D440398D6C5C9EE5BE0061">
    <w:name w:val="E2A74D3821D440398D6C5C9EE5BE0061"/>
    <w:rsid w:val="003C19CD"/>
  </w:style>
  <w:style w:type="paragraph" w:customStyle="1" w:styleId="897C6FF198614C1BAD3E79C0FCC11763">
    <w:name w:val="897C6FF198614C1BAD3E79C0FCC11763"/>
    <w:rsid w:val="003C19CD"/>
  </w:style>
  <w:style w:type="paragraph" w:customStyle="1" w:styleId="08880DDB196A470EA208F5470C808ABA">
    <w:name w:val="08880DDB196A470EA208F5470C808ABA"/>
    <w:rsid w:val="003C19CD"/>
  </w:style>
  <w:style w:type="paragraph" w:customStyle="1" w:styleId="1DDF9B162F414FB8B6F3E606D28AF736">
    <w:name w:val="1DDF9B162F414FB8B6F3E606D28AF736"/>
    <w:rsid w:val="003C19CD"/>
  </w:style>
  <w:style w:type="paragraph" w:customStyle="1" w:styleId="057490F16EBE46ABBF5037262054664B">
    <w:name w:val="057490F16EBE46ABBF5037262054664B"/>
    <w:rsid w:val="003C19CD"/>
  </w:style>
  <w:style w:type="paragraph" w:customStyle="1" w:styleId="2DAD7105C5874A2C82EEFF11F1C31A61">
    <w:name w:val="2DAD7105C5874A2C82EEFF11F1C31A61"/>
    <w:rsid w:val="003C19CD"/>
  </w:style>
  <w:style w:type="paragraph" w:customStyle="1" w:styleId="B28780FCACF84A9AA02AD5362E3884A4">
    <w:name w:val="B28780FCACF84A9AA02AD5362E3884A4"/>
    <w:rsid w:val="003C19CD"/>
  </w:style>
  <w:style w:type="paragraph" w:customStyle="1" w:styleId="7D5A67608E0D4993A6B7E5F73459493F">
    <w:name w:val="7D5A67608E0D4993A6B7E5F73459493F"/>
    <w:rsid w:val="003C19CD"/>
  </w:style>
  <w:style w:type="paragraph" w:customStyle="1" w:styleId="11F8BEFE260840AA87EB5D0F36858D55">
    <w:name w:val="11F8BEFE260840AA87EB5D0F36858D55"/>
    <w:rsid w:val="003C19CD"/>
  </w:style>
  <w:style w:type="paragraph" w:customStyle="1" w:styleId="2C8F7D18398D47F08F9F3DA18D576B54">
    <w:name w:val="2C8F7D18398D47F08F9F3DA18D576B54"/>
    <w:rsid w:val="003C19CD"/>
  </w:style>
  <w:style w:type="paragraph" w:customStyle="1" w:styleId="46F0DAD5D71B4FA382C2AD4FA1C82136">
    <w:name w:val="46F0DAD5D71B4FA382C2AD4FA1C82136"/>
    <w:rsid w:val="003C19CD"/>
  </w:style>
  <w:style w:type="paragraph" w:customStyle="1" w:styleId="CEC51A001BE048BE9DE2E0C0104EB34B">
    <w:name w:val="CEC51A001BE048BE9DE2E0C0104EB34B"/>
    <w:rsid w:val="003C19CD"/>
  </w:style>
  <w:style w:type="paragraph" w:customStyle="1" w:styleId="47D4B20763CF4D498A479330106AECE3">
    <w:name w:val="47D4B20763CF4D498A479330106AECE3"/>
    <w:rsid w:val="003C19CD"/>
  </w:style>
  <w:style w:type="paragraph" w:customStyle="1" w:styleId="965147941D6541389036E2D4FD8F4E9A">
    <w:name w:val="965147941D6541389036E2D4FD8F4E9A"/>
    <w:rsid w:val="003C19CD"/>
  </w:style>
  <w:style w:type="paragraph" w:customStyle="1" w:styleId="290DB730223440FB89456B720C08FFF1">
    <w:name w:val="290DB730223440FB89456B720C08FFF1"/>
    <w:rsid w:val="003C19CD"/>
  </w:style>
  <w:style w:type="paragraph" w:customStyle="1" w:styleId="3EE0A417CD8649A4BAF78C258FF38DA4">
    <w:name w:val="3EE0A417CD8649A4BAF78C258FF38DA4"/>
    <w:rsid w:val="003C19CD"/>
  </w:style>
  <w:style w:type="paragraph" w:customStyle="1" w:styleId="B604092979B34F3281C07910911A2DD4">
    <w:name w:val="B604092979B34F3281C07910911A2DD4"/>
    <w:rsid w:val="003C19CD"/>
  </w:style>
  <w:style w:type="paragraph" w:customStyle="1" w:styleId="B0F6A74582204A2BB041C2C60A108D5E">
    <w:name w:val="B0F6A74582204A2BB041C2C60A108D5E"/>
    <w:rsid w:val="003C19CD"/>
  </w:style>
  <w:style w:type="paragraph" w:customStyle="1" w:styleId="3DB3BD711E674A28BFE6A1C3B543B2FB">
    <w:name w:val="3DB3BD711E674A28BFE6A1C3B543B2FB"/>
    <w:rsid w:val="003C19CD"/>
  </w:style>
  <w:style w:type="paragraph" w:customStyle="1" w:styleId="48451A6C1EAF4A44B0BDD95460440334">
    <w:name w:val="48451A6C1EAF4A44B0BDD95460440334"/>
    <w:rsid w:val="003C19CD"/>
  </w:style>
  <w:style w:type="paragraph" w:customStyle="1" w:styleId="262AFF49DA4C482AAFDF6CF8494E10A6">
    <w:name w:val="262AFF49DA4C482AAFDF6CF8494E10A6"/>
    <w:rsid w:val="003C19CD"/>
  </w:style>
  <w:style w:type="paragraph" w:customStyle="1" w:styleId="7C9C2B7171C149E4AB711E7DB8215AE0">
    <w:name w:val="7C9C2B7171C149E4AB711E7DB8215AE0"/>
    <w:rsid w:val="003C19CD"/>
  </w:style>
  <w:style w:type="paragraph" w:customStyle="1" w:styleId="49CF8374EDD049DEBE52BA433239B4905">
    <w:name w:val="49CF8374EDD049DEBE52BA433239B4905"/>
    <w:rsid w:val="003C1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F36C-8546-45B8-A7AD-B600FE33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</Template>
  <TotalTime>280</TotalTime>
  <Pages>1</Pages>
  <Words>34</Words>
  <Characters>241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Milić</dc:creator>
  <cp:keywords>Internal/General/</cp:keywords>
  <dc:description/>
  <cp:lastModifiedBy>Nataša Tasić</cp:lastModifiedBy>
  <cp:revision>74</cp:revision>
  <dcterms:created xsi:type="dcterms:W3CDTF">2021-04-06T09:17:00Z</dcterms:created>
  <dcterms:modified xsi:type="dcterms:W3CDTF">2021-04-07T13:02:00Z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d2b72e02-654d-47b8-bcbc-f6cfa43da636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