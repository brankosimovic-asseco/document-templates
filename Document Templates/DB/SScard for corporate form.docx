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BCF" w:rsidRDefault="00106BCF" w:rsidP="00175346">
      <w:pPr>
        <w:rPr>
          <w:rFonts w:asciiTheme="minorHAnsi" w:hAnsiTheme="minorHAnsi" w:cstheme="minorHAnsi"/>
          <w:b/>
        </w:rPr>
      </w:pPr>
    </w:p>
    <w:p w:rsidR="009424D1" w:rsidRDefault="009424D1" w:rsidP="00175346">
      <w:pPr>
        <w:rPr>
          <w:rFonts w:asciiTheme="minorHAnsi" w:hAnsiTheme="minorHAnsi" w:cstheme="minorHAnsi"/>
          <w:b/>
        </w:rPr>
      </w:pPr>
    </w:p>
    <w:p w:rsidR="00175346" w:rsidRDefault="00C00C99" w:rsidP="00175346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Arrangement</w:t>
      </w:r>
      <w:r w:rsidR="00175346" w:rsidRPr="00452704">
        <w:rPr>
          <w:rFonts w:asciiTheme="minorHAnsi" w:hAnsiTheme="minorHAnsi" w:cstheme="minorHAnsi"/>
          <w:b/>
        </w:rPr>
        <w:t>:</w:t>
      </w:r>
      <w:r w:rsidR="00175346" w:rsidRPr="00452704">
        <w:rPr>
          <w:rFonts w:asciiTheme="minorHAnsi" w:hAnsiTheme="minorHAnsi" w:cstheme="minorHAnsi"/>
        </w:rPr>
        <w:t>​</w:t>
      </w:r>
      <w:proofErr w:type="gramEnd"/>
    </w:p>
    <w:tbl>
      <w:tblPr>
        <w:tblW w:w="13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41"/>
        <w:gridCol w:w="4379"/>
        <w:gridCol w:w="2875"/>
        <w:gridCol w:w="3150"/>
      </w:tblGrid>
      <w:tr w:rsidR="00F8469A" w:rsidTr="00B1661D">
        <w:trPr>
          <w:trHeight w:val="308"/>
        </w:trPr>
        <w:tc>
          <w:tcPr>
            <w:tcW w:w="3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9A" w:rsidRPr="00C3048B" w:rsidRDefault="00F8469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048B">
              <w:rPr>
                <w:rFonts w:ascii="Calibri" w:hAnsi="Calibri" w:cs="Calibri"/>
                <w:color w:val="000000"/>
                <w:sz w:val="20"/>
                <w:szCs w:val="20"/>
              </w:rPr>
              <w:t>Customer</w:t>
            </w:r>
          </w:p>
        </w:tc>
        <w:sdt>
          <w:sdtPr>
            <w:rPr>
              <w:rFonts w:ascii="Calibri" w:hAnsi="Calibri" w:cs="Calibri"/>
              <w:color w:val="000000"/>
              <w:sz w:val="20"/>
              <w:szCs w:val="20"/>
            </w:rPr>
            <w:alias w:val="owner"/>
            <w:tag w:val="$.owner"/>
            <w:id w:val="1406952795"/>
            <w:placeholder>
              <w:docPart w:val="DefaultPlaceholder_-1854013440"/>
            </w:placeholder>
          </w:sdtPr>
          <w:sdtEndPr/>
          <w:sdtContent>
            <w:tc>
              <w:tcPr>
                <w:tcW w:w="43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8469A" w:rsidRPr="00C3048B" w:rsidRDefault="00EE767D">
                <w:pP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69A" w:rsidRPr="00C3048B" w:rsidRDefault="00F8469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048B">
              <w:rPr>
                <w:rFonts w:ascii="Calibri" w:hAnsi="Calibri" w:cs="Calibri"/>
                <w:color w:val="000000"/>
                <w:sz w:val="20"/>
                <w:szCs w:val="20"/>
              </w:rPr>
              <w:t>Identification number</w:t>
            </w:r>
          </w:p>
        </w:tc>
        <w:sdt>
          <w:sdtPr>
            <w:rPr>
              <w:rFonts w:ascii="Calibri" w:hAnsi="Calibri" w:cs="Calibri"/>
              <w:color w:val="000000"/>
              <w:sz w:val="20"/>
              <w:szCs w:val="20"/>
            </w:rPr>
            <w:alias w:val="OwnerIdNumber"/>
            <w:tag w:val="$.ownerIdNumber"/>
            <w:id w:val="834421012"/>
            <w:placeholder>
              <w:docPart w:val="DefaultPlaceholder_-1854013440"/>
            </w:placeholder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F8469A" w:rsidRPr="00C3048B" w:rsidRDefault="00BC2A5E">
                <w:pP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8469A" w:rsidTr="00B1661D">
        <w:trPr>
          <w:trHeight w:val="308"/>
        </w:trPr>
        <w:tc>
          <w:tcPr>
            <w:tcW w:w="3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9A" w:rsidRPr="00C3048B" w:rsidRDefault="001D6900" w:rsidP="00F8469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Account</w:t>
            </w:r>
            <w:r w:rsidRPr="00C3048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number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(BBAN/IBAN)</w:t>
            </w:r>
          </w:p>
        </w:tc>
        <w:sdt>
          <w:sdtPr>
            <w:rPr>
              <w:rFonts w:ascii="Calibri" w:hAnsi="Calibri" w:cs="Calibri"/>
              <w:color w:val="000000"/>
              <w:sz w:val="20"/>
              <w:szCs w:val="20"/>
            </w:rPr>
            <w:alias w:val="accountNumber"/>
            <w:tag w:val="$.accountNumber"/>
            <w:id w:val="104705647"/>
            <w:placeholder>
              <w:docPart w:val="DefaultPlaceholder_-1854013440"/>
            </w:placeholder>
          </w:sdtPr>
          <w:sdtEndPr/>
          <w:sdtContent>
            <w:tc>
              <w:tcPr>
                <w:tcW w:w="43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8469A" w:rsidRPr="00C3048B" w:rsidRDefault="00BC2A5E" w:rsidP="00F8469A">
                <w:pP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69A" w:rsidRPr="00C3048B" w:rsidRDefault="00F8469A" w:rsidP="00F8469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048B">
              <w:rPr>
                <w:rFonts w:ascii="Calibri" w:hAnsi="Calibri" w:cs="Calibri"/>
                <w:color w:val="000000"/>
                <w:sz w:val="20"/>
                <w:szCs w:val="20"/>
              </w:rPr>
              <w:t>Tax number</w:t>
            </w:r>
          </w:p>
        </w:tc>
        <w:sdt>
          <w:sdtPr>
            <w:rPr>
              <w:rFonts w:ascii="Calibri" w:hAnsi="Calibri" w:cs="Calibri"/>
              <w:color w:val="000000"/>
              <w:sz w:val="20"/>
              <w:szCs w:val="20"/>
            </w:rPr>
            <w:alias w:val="OwnerTaxNumber"/>
            <w:tag w:val="$.ownerTaxNumber"/>
            <w:id w:val="-226142149"/>
            <w:placeholder>
              <w:docPart w:val="DefaultPlaceholder_-1854013440"/>
            </w:placeholder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F8469A" w:rsidRPr="00C3048B" w:rsidRDefault="00BC2A5E" w:rsidP="00F8469A">
                <w:pP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:rsidR="00BA7DDD" w:rsidRDefault="00BA7DDD" w:rsidP="00175346">
      <w:pPr>
        <w:rPr>
          <w:rFonts w:asciiTheme="minorHAnsi" w:hAnsiTheme="minorHAnsi" w:cstheme="minorHAnsi"/>
          <w:b/>
        </w:rPr>
      </w:pPr>
    </w:p>
    <w:p w:rsidR="004731F9" w:rsidRDefault="00942D9B" w:rsidP="00175346">
      <w:pPr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Signatures</w:t>
      </w:r>
      <w:r w:rsidR="00175346" w:rsidRPr="00452704">
        <w:rPr>
          <w:rFonts w:asciiTheme="minorHAnsi" w:hAnsiTheme="minorHAnsi" w:cstheme="minorHAnsi"/>
          <w:b/>
        </w:rPr>
        <w:t>:​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366"/>
        <w:gridCol w:w="2880"/>
        <w:gridCol w:w="1710"/>
        <w:gridCol w:w="1710"/>
        <w:gridCol w:w="1620"/>
        <w:gridCol w:w="1260"/>
        <w:gridCol w:w="1530"/>
      </w:tblGrid>
      <w:tr w:rsidR="00AD6985" w:rsidRPr="00BA7DDD" w:rsidTr="00E66D01">
        <w:trPr>
          <w:trHeight w:val="232"/>
        </w:trPr>
        <w:tc>
          <w:tcPr>
            <w:tcW w:w="1869" w:type="dxa"/>
          </w:tcPr>
          <w:p w:rsidR="00446863" w:rsidRPr="00BA7DDD" w:rsidRDefault="00446863" w:rsidP="00942D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</w:p>
        </w:tc>
        <w:tc>
          <w:tcPr>
            <w:tcW w:w="1366" w:type="dxa"/>
          </w:tcPr>
          <w:p w:rsidR="00446863" w:rsidRPr="00BA7DDD" w:rsidRDefault="00446863" w:rsidP="00942D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>Id number</w:t>
            </w:r>
          </w:p>
        </w:tc>
        <w:tc>
          <w:tcPr>
            <w:tcW w:w="2880" w:type="dxa"/>
          </w:tcPr>
          <w:p w:rsidR="00446863" w:rsidRPr="00BA7DDD" w:rsidRDefault="00446863" w:rsidP="00942D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710" w:type="dxa"/>
          </w:tcPr>
          <w:p w:rsidR="00446863" w:rsidRPr="00942D9B" w:rsidRDefault="003077C0" w:rsidP="003077C0">
            <w:pPr>
              <w:tabs>
                <w:tab w:val="left" w:pos="100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Mandate type</w:t>
            </w:r>
          </w:p>
        </w:tc>
        <w:tc>
          <w:tcPr>
            <w:tcW w:w="1710" w:type="dxa"/>
          </w:tcPr>
          <w:p w:rsidR="00446863" w:rsidRPr="00BA7DDD" w:rsidRDefault="00446863" w:rsidP="00942D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2D9B">
              <w:rPr>
                <w:rFonts w:asciiTheme="minorHAnsi" w:hAnsiTheme="minorHAnsi" w:cstheme="minorHAnsi"/>
                <w:sz w:val="20"/>
                <w:szCs w:val="20"/>
              </w:rPr>
              <w:t>Independently</w:t>
            </w:r>
          </w:p>
        </w:tc>
        <w:tc>
          <w:tcPr>
            <w:tcW w:w="1620" w:type="dxa"/>
          </w:tcPr>
          <w:p w:rsidR="00446863" w:rsidRPr="00BA7DDD" w:rsidRDefault="00446863" w:rsidP="00942D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2D9B">
              <w:rPr>
                <w:rFonts w:asciiTheme="minorHAnsi" w:hAnsiTheme="minorHAnsi" w:cstheme="minorHAnsi"/>
                <w:sz w:val="20"/>
                <w:szCs w:val="20"/>
              </w:rPr>
              <w:t>Collectively</w:t>
            </w:r>
          </w:p>
        </w:tc>
        <w:tc>
          <w:tcPr>
            <w:tcW w:w="1260" w:type="dxa"/>
          </w:tcPr>
          <w:p w:rsidR="00446863" w:rsidRPr="00BA7DDD" w:rsidRDefault="00446863" w:rsidP="00942D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Unlimited</w:t>
            </w:r>
          </w:p>
        </w:tc>
        <w:tc>
          <w:tcPr>
            <w:tcW w:w="1530" w:type="dxa"/>
          </w:tcPr>
          <w:p w:rsidR="00446863" w:rsidRPr="00BA7DDD" w:rsidRDefault="00446863" w:rsidP="00942D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Limited</w:t>
            </w:r>
          </w:p>
        </w:tc>
      </w:tr>
      <w:sdt>
        <w:sdtPr>
          <w:rPr>
            <w:rFonts w:asciiTheme="minorHAnsi" w:hAnsiTheme="minorHAnsi" w:cstheme="minorHAnsi"/>
            <w:sz w:val="18"/>
            <w:szCs w:val="18"/>
          </w:rPr>
          <w:alias w:val="items"/>
          <w:tag w:val="$.items"/>
          <w:id w:val="901796089"/>
          <w15:repeatingSection/>
        </w:sdtPr>
        <w:sdtEndPr/>
        <w:sdtContent>
          <w:sdt>
            <w:sdtPr>
              <w:rPr>
                <w:rFonts w:asciiTheme="minorHAnsi" w:hAnsiTheme="minorHAnsi" w:cstheme="minorHAnsi"/>
                <w:sz w:val="18"/>
                <w:szCs w:val="18"/>
              </w:rPr>
              <w:id w:val="546414383"/>
              <w:placeholder>
                <w:docPart w:val="261B2AB0C1A94B0D8A1AD479AF574061"/>
              </w:placeholder>
              <w15:repeatingSectionItem/>
            </w:sdtPr>
            <w:sdtEndPr/>
            <w:sdtContent>
              <w:tr w:rsidR="00AD6985" w:rsidRPr="00BA7DDD" w:rsidTr="00E66D01">
                <w:trPr>
                  <w:trHeight w:val="496"/>
                </w:trPr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name"/>
                    <w:tag w:val="$.name"/>
                    <w:id w:val="-1148741589"/>
                    <w:placeholder>
                      <w:docPart w:val="CEFA8D45E3BC4E70984B5E6ADE157161"/>
                    </w:placeholder>
                  </w:sdtPr>
                  <w:sdtEndPr/>
                  <w:sdtContent>
                    <w:tc>
                      <w:tcPr>
                        <w:tcW w:w="1869" w:type="dxa"/>
                        <w:vAlign w:val="center"/>
                      </w:tcPr>
                      <w:p w:rsidR="00446863" w:rsidRPr="00BA7DDD" w:rsidRDefault="00446863" w:rsidP="004520BD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idNumber"/>
                    <w:tag w:val="$.idNumber"/>
                    <w:id w:val="-1918324262"/>
                    <w:placeholder>
                      <w:docPart w:val="6D34437B67D14D399859D0804E067CEF"/>
                    </w:placeholder>
                  </w:sdtPr>
                  <w:sdtEndPr/>
                  <w:sdtContent>
                    <w:tc>
                      <w:tcPr>
                        <w:tcW w:w="1366" w:type="dxa"/>
                        <w:vAlign w:val="center"/>
                      </w:tcPr>
                      <w:p w:rsidR="00446863" w:rsidRPr="00BA7DDD" w:rsidRDefault="00446863" w:rsidP="004520BD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2880" w:type="dxa"/>
                    <w:vAlign w:val="center"/>
                  </w:tcPr>
                  <w:p w:rsidR="00446863" w:rsidRPr="00BA7DDD" w:rsidRDefault="00446863" w:rsidP="00517E95">
                    <w:pPr>
                      <w:jc w:val="center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mandateType"/>
                    <w:tag w:val="$.mandateType"/>
                    <w:id w:val="-1129083794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1710" w:type="dxa"/>
                        <w:vAlign w:val="center"/>
                      </w:tcPr>
                      <w:p w:rsidR="00446863" w:rsidRDefault="00446863" w:rsidP="00446863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Independently"/>
                    <w:tag w:val="$.independently"/>
                    <w:id w:val="-1129929641"/>
                    <w:placeholder>
                      <w:docPart w:val="309F1C2ABB404615A5706E25B913D7C4"/>
                    </w:placeholder>
                  </w:sdtPr>
                  <w:sdtEndPr/>
                  <w:sdtContent>
                    <w:tc>
                      <w:tcPr>
                        <w:tcW w:w="1710" w:type="dxa"/>
                        <w:vAlign w:val="center"/>
                      </w:tcPr>
                      <w:p w:rsidR="00446863" w:rsidRPr="00BA7DDD" w:rsidRDefault="00446863" w:rsidP="00517E95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Collectively"/>
                    <w:tag w:val="$.collectively"/>
                    <w:id w:val="476961855"/>
                    <w:placeholder>
                      <w:docPart w:val="934E3B209DAC4466945E733F51B67DD4"/>
                    </w:placeholder>
                  </w:sdtPr>
                  <w:sdtEndPr/>
                  <w:sdtContent>
                    <w:tc>
                      <w:tcPr>
                        <w:tcW w:w="1620" w:type="dxa"/>
                        <w:vAlign w:val="center"/>
                      </w:tcPr>
                      <w:p w:rsidR="00446863" w:rsidRPr="00BA7DDD" w:rsidRDefault="00446863" w:rsidP="00517E95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Unlimited"/>
                    <w:tag w:val="$.unlimited"/>
                    <w:id w:val="1559820559"/>
                    <w:placeholder>
                      <w:docPart w:val="68D07E54A1614CC2A1C446C6CA7856E0"/>
                    </w:placeholder>
                  </w:sdtPr>
                  <w:sdtEndPr/>
                  <w:sdtContent>
                    <w:tc>
                      <w:tcPr>
                        <w:tcW w:w="1260" w:type="dxa"/>
                        <w:vAlign w:val="center"/>
                      </w:tcPr>
                      <w:p w:rsidR="00446863" w:rsidRPr="00BA7DDD" w:rsidRDefault="00446863" w:rsidP="00517E95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Limited"/>
                    <w:tag w:val="$.limited"/>
                    <w:id w:val="-2120742750"/>
                    <w:placeholder>
                      <w:docPart w:val="7D2A2FEC70F24CF8919362863DE25192"/>
                    </w:placeholder>
                  </w:sdtPr>
                  <w:sdtEndPr/>
                  <w:sdtContent>
                    <w:bookmarkStart w:id="0" w:name="_GoBack" w:displacedByCustomXml="prev"/>
                    <w:bookmarkEnd w:id="0" w:displacedByCustomXml="prev"/>
                    <w:tc>
                      <w:tcPr>
                        <w:tcW w:w="1530" w:type="dxa"/>
                        <w:vAlign w:val="center"/>
                      </w:tcPr>
                      <w:p w:rsidR="00446863" w:rsidRPr="00BA7DDD" w:rsidRDefault="00446863" w:rsidP="00D026AD">
                        <w:pPr>
                          <w:jc w:val="right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BA7DDD" w:rsidRPr="00BA7DDD" w:rsidRDefault="00BA7DDD" w:rsidP="00BA7DD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4731F9" w:rsidRDefault="004731F9" w:rsidP="00175346">
      <w:pPr>
        <w:rPr>
          <w:rFonts w:asciiTheme="minorHAnsi" w:hAnsiTheme="minorHAnsi" w:cstheme="minorHAnsi"/>
          <w:b/>
        </w:rPr>
      </w:pPr>
    </w:p>
    <w:p w:rsidR="001A5A6C" w:rsidRDefault="001A5A6C" w:rsidP="00175346">
      <w:pPr>
        <w:rPr>
          <w:rFonts w:asciiTheme="minorHAnsi" w:hAnsiTheme="minorHAnsi" w:cstheme="minorHAnsi"/>
          <w:b/>
        </w:rPr>
      </w:pPr>
    </w:p>
    <w:p w:rsidR="001A5A6C" w:rsidRDefault="001A5A6C" w:rsidP="00175346">
      <w:pPr>
        <w:rPr>
          <w:rFonts w:asciiTheme="minorHAnsi" w:hAnsiTheme="minorHAnsi" w:cstheme="minorHAnsi"/>
          <w:b/>
        </w:rPr>
      </w:pPr>
    </w:p>
    <w:p w:rsidR="007D6BC5" w:rsidRDefault="0084669A" w:rsidP="0017534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:rsidR="0084669A" w:rsidRDefault="0084669A" w:rsidP="00175346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446"/>
        <w:gridCol w:w="4222"/>
        <w:gridCol w:w="450"/>
        <w:gridCol w:w="3690"/>
        <w:gridCol w:w="360"/>
        <w:gridCol w:w="2809"/>
      </w:tblGrid>
      <w:tr w:rsidR="00BA78A0" w:rsidTr="00791EFB">
        <w:trPr>
          <w:cantSplit/>
          <w:trHeight w:val="355"/>
        </w:trPr>
        <w:tc>
          <w:tcPr>
            <w:tcW w:w="1992" w:type="dxa"/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46" w:type="dxa"/>
            <w:tcBorders>
              <w:top w:val="nil"/>
            </w:tcBorders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222" w:type="dxa"/>
          </w:tcPr>
          <w:p w:rsidR="004731F9" w:rsidRPr="004731F9" w:rsidRDefault="004731F9" w:rsidP="00BA78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Legal representative (name and</w:t>
            </w:r>
            <w:r w:rsidR="00BA78A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signature)</w:t>
            </w:r>
          </w:p>
        </w:tc>
        <w:tc>
          <w:tcPr>
            <w:tcW w:w="450" w:type="dxa"/>
            <w:tcBorders>
              <w:top w:val="nil"/>
            </w:tcBorders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Stamp of the customer (optional)</w:t>
            </w:r>
          </w:p>
        </w:tc>
        <w:tc>
          <w:tcPr>
            <w:tcW w:w="360" w:type="dxa"/>
            <w:tcBorders>
              <w:top w:val="nil"/>
            </w:tcBorders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09" w:type="dxa"/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Bank's officer</w:t>
            </w:r>
          </w:p>
        </w:tc>
      </w:tr>
    </w:tbl>
    <w:p w:rsidR="0084669A" w:rsidRDefault="0084669A" w:rsidP="00175346">
      <w:pPr>
        <w:rPr>
          <w:rFonts w:asciiTheme="minorHAnsi" w:hAnsiTheme="minorHAnsi" w:cstheme="minorHAnsi"/>
          <w:b/>
        </w:rPr>
      </w:pPr>
    </w:p>
    <w:p w:rsidR="00CF589E" w:rsidRDefault="00CF589E" w:rsidP="00175346">
      <w:pPr>
        <w:rPr>
          <w:rFonts w:asciiTheme="minorHAnsi" w:hAnsiTheme="minorHAnsi" w:cstheme="minorHAnsi"/>
          <w:b/>
        </w:rPr>
      </w:pPr>
    </w:p>
    <w:p w:rsidR="007D6BC5" w:rsidRDefault="007D6BC5" w:rsidP="00175346">
      <w:pPr>
        <w:rPr>
          <w:rFonts w:asciiTheme="minorHAnsi" w:hAnsiTheme="minorHAnsi" w:cstheme="minorHAnsi"/>
          <w:b/>
        </w:rPr>
      </w:pPr>
    </w:p>
    <w:p w:rsidR="004731F9" w:rsidRDefault="001F28EB" w:rsidP="00F8469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CC2801" w:rsidRDefault="00CC2801" w:rsidP="00F8469A">
      <w:pPr>
        <w:jc w:val="center"/>
        <w:rPr>
          <w:rFonts w:asciiTheme="minorHAnsi" w:hAnsiTheme="minorHAnsi" w:cstheme="minorHAnsi"/>
        </w:rPr>
      </w:pPr>
    </w:p>
    <w:sectPr w:rsidR="00CC2801" w:rsidSect="00B1661D">
      <w:headerReference w:type="default" r:id="rId7"/>
      <w:pgSz w:w="15840" w:h="12240" w:orient="landscape"/>
      <w:pgMar w:top="1440" w:right="864" w:bottom="1440" w:left="864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851" w:rsidRDefault="00996851" w:rsidP="00175346">
      <w:r>
        <w:separator/>
      </w:r>
    </w:p>
  </w:endnote>
  <w:endnote w:type="continuationSeparator" w:id="0">
    <w:p w:rsidR="00996851" w:rsidRDefault="00996851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851" w:rsidRDefault="00996851" w:rsidP="00175346">
      <w:r>
        <w:separator/>
      </w:r>
    </w:p>
  </w:footnote>
  <w:footnote w:type="continuationSeparator" w:id="0">
    <w:p w:rsidR="00996851" w:rsidRDefault="00996851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89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26"/>
      <w:gridCol w:w="9362"/>
      <w:gridCol w:w="1409"/>
    </w:tblGrid>
    <w:tr w:rsidR="00366432" w:rsidRPr="004C064F" w:rsidTr="00B1661D">
      <w:trPr>
        <w:trHeight w:val="1238"/>
      </w:trPr>
      <w:tc>
        <w:tcPr>
          <w:tcW w:w="3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6432" w:rsidRPr="004C064F" w:rsidRDefault="00366432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18" name="Picture 18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B4500" w:rsidRDefault="009B4500" w:rsidP="009B4500">
          <w:pPr>
            <w:jc w:val="center"/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Specimen signature card</w:t>
          </w:r>
        </w:p>
        <w:p w:rsidR="00366432" w:rsidRPr="001F28EB" w:rsidRDefault="009B4500" w:rsidP="009B4500">
          <w:pPr>
            <w:jc w:val="cen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22"/>
              <w:szCs w:val="22"/>
            </w:rPr>
            <w:t>for corporate customers</w:t>
          </w:r>
        </w:p>
      </w:tc>
      <w:tc>
        <w:tcPr>
          <w:tcW w:w="1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6432" w:rsidRPr="0065049C" w:rsidRDefault="00366432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fldChar w:fldCharType="begin"/>
          </w:r>
          <w:r>
            <w:instrText xml:space="preserve"> MergeBarcode </w:instrText>
          </w:r>
          <w:sdt>
            <w:sdtPr>
              <w:alias w:val="fristName"/>
              <w:tag w:val="$.customer.fristName"/>
              <w:id w:val="1544401101"/>
              <w:placeholder>
                <w:docPart w:val="49CF8374EDD049DEBE52BA433239B490"/>
              </w:placeholder>
              <w:showingPlcHdr/>
            </w:sdtPr>
            <w:sdtEndPr/>
            <w:sdtContent>
              <w:r w:rsidRPr="00B42D84">
                <w:rPr>
                  <w:rStyle w:val="PlaceholderText"/>
                </w:rPr>
                <w:instrText>Click or tap here to enter text.</w:instrText>
              </w:r>
            </w:sdtContent>
          </w:sdt>
          <w:r>
            <w:instrText xml:space="preserve"> QR \q 3 </w:instrText>
          </w:r>
          <w:r>
            <w:fldChar w:fldCharType="end"/>
          </w:r>
        </w:p>
      </w:tc>
    </w:tr>
  </w:tbl>
  <w:p w:rsidR="00366432" w:rsidRPr="00175346" w:rsidRDefault="00366432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1B"/>
    <w:rsid w:val="00010689"/>
    <w:rsid w:val="000170E5"/>
    <w:rsid w:val="00017F29"/>
    <w:rsid w:val="00034A7D"/>
    <w:rsid w:val="00036380"/>
    <w:rsid w:val="00046E82"/>
    <w:rsid w:val="00062330"/>
    <w:rsid w:val="00086BA7"/>
    <w:rsid w:val="000C190F"/>
    <w:rsid w:val="000C25D7"/>
    <w:rsid w:val="000C69C4"/>
    <w:rsid w:val="000D5803"/>
    <w:rsid w:val="000E1CDE"/>
    <w:rsid w:val="000E3ED9"/>
    <w:rsid w:val="000E4011"/>
    <w:rsid w:val="000E4511"/>
    <w:rsid w:val="000E4CD3"/>
    <w:rsid w:val="000F1FE5"/>
    <w:rsid w:val="0010307D"/>
    <w:rsid w:val="00106477"/>
    <w:rsid w:val="00106BCF"/>
    <w:rsid w:val="00107DF6"/>
    <w:rsid w:val="001121EE"/>
    <w:rsid w:val="00112478"/>
    <w:rsid w:val="00126ED1"/>
    <w:rsid w:val="0013520F"/>
    <w:rsid w:val="0013743B"/>
    <w:rsid w:val="00144B39"/>
    <w:rsid w:val="001465B1"/>
    <w:rsid w:val="00161C52"/>
    <w:rsid w:val="0017266F"/>
    <w:rsid w:val="00175346"/>
    <w:rsid w:val="00177AF7"/>
    <w:rsid w:val="00192332"/>
    <w:rsid w:val="001A12FE"/>
    <w:rsid w:val="001A44B1"/>
    <w:rsid w:val="001A5A6C"/>
    <w:rsid w:val="001A6EF3"/>
    <w:rsid w:val="001B545A"/>
    <w:rsid w:val="001C3D7F"/>
    <w:rsid w:val="001D6900"/>
    <w:rsid w:val="001E5DC2"/>
    <w:rsid w:val="001F1AD4"/>
    <w:rsid w:val="001F28EB"/>
    <w:rsid w:val="002020A5"/>
    <w:rsid w:val="00240114"/>
    <w:rsid w:val="00261970"/>
    <w:rsid w:val="0027447F"/>
    <w:rsid w:val="00274F15"/>
    <w:rsid w:val="00276AEF"/>
    <w:rsid w:val="00276D9B"/>
    <w:rsid w:val="002772EE"/>
    <w:rsid w:val="00284ACF"/>
    <w:rsid w:val="00286855"/>
    <w:rsid w:val="002A2DB0"/>
    <w:rsid w:val="002B11F3"/>
    <w:rsid w:val="002C01FB"/>
    <w:rsid w:val="002C24F3"/>
    <w:rsid w:val="002C4252"/>
    <w:rsid w:val="002C4AF9"/>
    <w:rsid w:val="002D0A1B"/>
    <w:rsid w:val="002D475E"/>
    <w:rsid w:val="002D4FD4"/>
    <w:rsid w:val="002F3B09"/>
    <w:rsid w:val="002F5378"/>
    <w:rsid w:val="00301978"/>
    <w:rsid w:val="003077C0"/>
    <w:rsid w:val="003125A3"/>
    <w:rsid w:val="00315E4A"/>
    <w:rsid w:val="00321000"/>
    <w:rsid w:val="00325DD4"/>
    <w:rsid w:val="00325EE6"/>
    <w:rsid w:val="00331DAA"/>
    <w:rsid w:val="00340DB9"/>
    <w:rsid w:val="003620C3"/>
    <w:rsid w:val="00363454"/>
    <w:rsid w:val="00366432"/>
    <w:rsid w:val="00381D29"/>
    <w:rsid w:val="00382B4E"/>
    <w:rsid w:val="00382EDC"/>
    <w:rsid w:val="0038370A"/>
    <w:rsid w:val="003870E5"/>
    <w:rsid w:val="003965DA"/>
    <w:rsid w:val="00396D3F"/>
    <w:rsid w:val="003A73C2"/>
    <w:rsid w:val="003B61C0"/>
    <w:rsid w:val="003B629C"/>
    <w:rsid w:val="003B7037"/>
    <w:rsid w:val="003C10AD"/>
    <w:rsid w:val="003C5499"/>
    <w:rsid w:val="003C551A"/>
    <w:rsid w:val="003E1DE0"/>
    <w:rsid w:val="003E2090"/>
    <w:rsid w:val="003F3E57"/>
    <w:rsid w:val="003F54D1"/>
    <w:rsid w:val="00400C0A"/>
    <w:rsid w:val="00414987"/>
    <w:rsid w:val="00420201"/>
    <w:rsid w:val="00422799"/>
    <w:rsid w:val="00422F03"/>
    <w:rsid w:val="004375FA"/>
    <w:rsid w:val="00446863"/>
    <w:rsid w:val="00447E97"/>
    <w:rsid w:val="004520BD"/>
    <w:rsid w:val="00452704"/>
    <w:rsid w:val="0045469C"/>
    <w:rsid w:val="00454E06"/>
    <w:rsid w:val="00466AD6"/>
    <w:rsid w:val="004707D3"/>
    <w:rsid w:val="004731F9"/>
    <w:rsid w:val="004739BD"/>
    <w:rsid w:val="0047564A"/>
    <w:rsid w:val="00484BC4"/>
    <w:rsid w:val="0048725B"/>
    <w:rsid w:val="004938C8"/>
    <w:rsid w:val="00493B3A"/>
    <w:rsid w:val="00494828"/>
    <w:rsid w:val="00495257"/>
    <w:rsid w:val="004A64E3"/>
    <w:rsid w:val="004B3925"/>
    <w:rsid w:val="004B7295"/>
    <w:rsid w:val="004C1F04"/>
    <w:rsid w:val="004C33D1"/>
    <w:rsid w:val="004D7F3F"/>
    <w:rsid w:val="004E160C"/>
    <w:rsid w:val="004E21B4"/>
    <w:rsid w:val="004F1638"/>
    <w:rsid w:val="00504C0E"/>
    <w:rsid w:val="00512E22"/>
    <w:rsid w:val="005150C6"/>
    <w:rsid w:val="00517E95"/>
    <w:rsid w:val="00523AC5"/>
    <w:rsid w:val="005328D4"/>
    <w:rsid w:val="00532E4F"/>
    <w:rsid w:val="00536320"/>
    <w:rsid w:val="00542723"/>
    <w:rsid w:val="00542BF6"/>
    <w:rsid w:val="00545A11"/>
    <w:rsid w:val="0055224C"/>
    <w:rsid w:val="00552959"/>
    <w:rsid w:val="00553F84"/>
    <w:rsid w:val="00573257"/>
    <w:rsid w:val="0057759A"/>
    <w:rsid w:val="005838A9"/>
    <w:rsid w:val="005923BF"/>
    <w:rsid w:val="005955FF"/>
    <w:rsid w:val="005A06B1"/>
    <w:rsid w:val="005C3B02"/>
    <w:rsid w:val="005D33CF"/>
    <w:rsid w:val="005E3807"/>
    <w:rsid w:val="005F01DE"/>
    <w:rsid w:val="005F3D53"/>
    <w:rsid w:val="005F7E0B"/>
    <w:rsid w:val="005F7F9E"/>
    <w:rsid w:val="00601122"/>
    <w:rsid w:val="0061260F"/>
    <w:rsid w:val="0062002E"/>
    <w:rsid w:val="00620835"/>
    <w:rsid w:val="00621253"/>
    <w:rsid w:val="00621DFB"/>
    <w:rsid w:val="006220DD"/>
    <w:rsid w:val="006402A8"/>
    <w:rsid w:val="00643015"/>
    <w:rsid w:val="00652822"/>
    <w:rsid w:val="00655AA9"/>
    <w:rsid w:val="006560A6"/>
    <w:rsid w:val="0066078E"/>
    <w:rsid w:val="00673FF8"/>
    <w:rsid w:val="006740D8"/>
    <w:rsid w:val="006770D0"/>
    <w:rsid w:val="00683ABE"/>
    <w:rsid w:val="00687CD6"/>
    <w:rsid w:val="006923AB"/>
    <w:rsid w:val="0069240D"/>
    <w:rsid w:val="0069307C"/>
    <w:rsid w:val="00693781"/>
    <w:rsid w:val="006A056D"/>
    <w:rsid w:val="006A427C"/>
    <w:rsid w:val="006A5B1A"/>
    <w:rsid w:val="006A7A62"/>
    <w:rsid w:val="006B0101"/>
    <w:rsid w:val="006B1A59"/>
    <w:rsid w:val="006B322C"/>
    <w:rsid w:val="006C035E"/>
    <w:rsid w:val="006C072D"/>
    <w:rsid w:val="006C1312"/>
    <w:rsid w:val="006C6D58"/>
    <w:rsid w:val="006D0795"/>
    <w:rsid w:val="006D493F"/>
    <w:rsid w:val="006F4F92"/>
    <w:rsid w:val="007008A5"/>
    <w:rsid w:val="00713E4A"/>
    <w:rsid w:val="00714C27"/>
    <w:rsid w:val="00715B26"/>
    <w:rsid w:val="0071733D"/>
    <w:rsid w:val="0072147E"/>
    <w:rsid w:val="00722AC9"/>
    <w:rsid w:val="00725672"/>
    <w:rsid w:val="00730BDB"/>
    <w:rsid w:val="00730F42"/>
    <w:rsid w:val="0075031C"/>
    <w:rsid w:val="00757552"/>
    <w:rsid w:val="007722BF"/>
    <w:rsid w:val="00780EFB"/>
    <w:rsid w:val="00783EEF"/>
    <w:rsid w:val="007840AB"/>
    <w:rsid w:val="00785DDF"/>
    <w:rsid w:val="00791EFB"/>
    <w:rsid w:val="00797AA6"/>
    <w:rsid w:val="007A1CB8"/>
    <w:rsid w:val="007A4CB7"/>
    <w:rsid w:val="007A5FA9"/>
    <w:rsid w:val="007A6E0A"/>
    <w:rsid w:val="007B2E3D"/>
    <w:rsid w:val="007B62E0"/>
    <w:rsid w:val="007C3CE3"/>
    <w:rsid w:val="007C7AA8"/>
    <w:rsid w:val="007D6BC5"/>
    <w:rsid w:val="007F063C"/>
    <w:rsid w:val="007F11B1"/>
    <w:rsid w:val="00815940"/>
    <w:rsid w:val="00816078"/>
    <w:rsid w:val="0082052F"/>
    <w:rsid w:val="00832E42"/>
    <w:rsid w:val="00834CD6"/>
    <w:rsid w:val="00835DC6"/>
    <w:rsid w:val="00836394"/>
    <w:rsid w:val="00843905"/>
    <w:rsid w:val="0084669A"/>
    <w:rsid w:val="00847731"/>
    <w:rsid w:val="00851A8E"/>
    <w:rsid w:val="008546D3"/>
    <w:rsid w:val="00861FC2"/>
    <w:rsid w:val="008645EA"/>
    <w:rsid w:val="0086613C"/>
    <w:rsid w:val="00876360"/>
    <w:rsid w:val="00891865"/>
    <w:rsid w:val="00892269"/>
    <w:rsid w:val="00893267"/>
    <w:rsid w:val="00897F5C"/>
    <w:rsid w:val="008A3480"/>
    <w:rsid w:val="008A3485"/>
    <w:rsid w:val="008B65D2"/>
    <w:rsid w:val="008D1C57"/>
    <w:rsid w:val="008E0B3F"/>
    <w:rsid w:val="008E199C"/>
    <w:rsid w:val="008E1EAC"/>
    <w:rsid w:val="008E3B94"/>
    <w:rsid w:val="008E7D4D"/>
    <w:rsid w:val="008F329F"/>
    <w:rsid w:val="008F3B61"/>
    <w:rsid w:val="008F50CA"/>
    <w:rsid w:val="0090624C"/>
    <w:rsid w:val="00906A41"/>
    <w:rsid w:val="00910701"/>
    <w:rsid w:val="009107C8"/>
    <w:rsid w:val="009114DD"/>
    <w:rsid w:val="00921785"/>
    <w:rsid w:val="00930193"/>
    <w:rsid w:val="00941162"/>
    <w:rsid w:val="009424D1"/>
    <w:rsid w:val="00942D9B"/>
    <w:rsid w:val="00956DC4"/>
    <w:rsid w:val="00966AA8"/>
    <w:rsid w:val="00966C8C"/>
    <w:rsid w:val="00975685"/>
    <w:rsid w:val="009779C7"/>
    <w:rsid w:val="00982CB3"/>
    <w:rsid w:val="00986143"/>
    <w:rsid w:val="0098792E"/>
    <w:rsid w:val="009901A8"/>
    <w:rsid w:val="00996851"/>
    <w:rsid w:val="009A47F7"/>
    <w:rsid w:val="009B4500"/>
    <w:rsid w:val="009E1D26"/>
    <w:rsid w:val="009E57A8"/>
    <w:rsid w:val="009F5E5E"/>
    <w:rsid w:val="00A04B20"/>
    <w:rsid w:val="00A07083"/>
    <w:rsid w:val="00A1377E"/>
    <w:rsid w:val="00A259AC"/>
    <w:rsid w:val="00A27DE8"/>
    <w:rsid w:val="00A5293C"/>
    <w:rsid w:val="00A57BA9"/>
    <w:rsid w:val="00A64E09"/>
    <w:rsid w:val="00A664A9"/>
    <w:rsid w:val="00A67C7A"/>
    <w:rsid w:val="00A80EB5"/>
    <w:rsid w:val="00A9026F"/>
    <w:rsid w:val="00AB2855"/>
    <w:rsid w:val="00AB4A20"/>
    <w:rsid w:val="00AB4B9A"/>
    <w:rsid w:val="00AC2B4C"/>
    <w:rsid w:val="00AC3EC7"/>
    <w:rsid w:val="00AC4E2F"/>
    <w:rsid w:val="00AC60DF"/>
    <w:rsid w:val="00AC6F9F"/>
    <w:rsid w:val="00AD0507"/>
    <w:rsid w:val="00AD6985"/>
    <w:rsid w:val="00AE198A"/>
    <w:rsid w:val="00AF1A34"/>
    <w:rsid w:val="00AF3EA9"/>
    <w:rsid w:val="00AF5BDD"/>
    <w:rsid w:val="00B05A88"/>
    <w:rsid w:val="00B07017"/>
    <w:rsid w:val="00B1661D"/>
    <w:rsid w:val="00B25D8F"/>
    <w:rsid w:val="00B30E1F"/>
    <w:rsid w:val="00B4608A"/>
    <w:rsid w:val="00B4632F"/>
    <w:rsid w:val="00B47E48"/>
    <w:rsid w:val="00B5410B"/>
    <w:rsid w:val="00B56A4D"/>
    <w:rsid w:val="00B570F4"/>
    <w:rsid w:val="00B61A19"/>
    <w:rsid w:val="00B87BFA"/>
    <w:rsid w:val="00B90E36"/>
    <w:rsid w:val="00B93FB2"/>
    <w:rsid w:val="00B95143"/>
    <w:rsid w:val="00BA26C9"/>
    <w:rsid w:val="00BA78A0"/>
    <w:rsid w:val="00BA7DDD"/>
    <w:rsid w:val="00BB1343"/>
    <w:rsid w:val="00BB3082"/>
    <w:rsid w:val="00BB38AB"/>
    <w:rsid w:val="00BC2A5E"/>
    <w:rsid w:val="00BC5711"/>
    <w:rsid w:val="00BD2FE5"/>
    <w:rsid w:val="00BD513D"/>
    <w:rsid w:val="00BD5D02"/>
    <w:rsid w:val="00BE2A12"/>
    <w:rsid w:val="00BF3E5B"/>
    <w:rsid w:val="00BF40A2"/>
    <w:rsid w:val="00C00C99"/>
    <w:rsid w:val="00C105A8"/>
    <w:rsid w:val="00C12346"/>
    <w:rsid w:val="00C20075"/>
    <w:rsid w:val="00C243BF"/>
    <w:rsid w:val="00C3048B"/>
    <w:rsid w:val="00C3158F"/>
    <w:rsid w:val="00C328E4"/>
    <w:rsid w:val="00C41F5B"/>
    <w:rsid w:val="00C66A92"/>
    <w:rsid w:val="00C903D5"/>
    <w:rsid w:val="00CA11AC"/>
    <w:rsid w:val="00CA4952"/>
    <w:rsid w:val="00CA7655"/>
    <w:rsid w:val="00CB6E76"/>
    <w:rsid w:val="00CC2801"/>
    <w:rsid w:val="00CD19C3"/>
    <w:rsid w:val="00CD4543"/>
    <w:rsid w:val="00CD7AAA"/>
    <w:rsid w:val="00CE0FE2"/>
    <w:rsid w:val="00CF4761"/>
    <w:rsid w:val="00CF589E"/>
    <w:rsid w:val="00D026AD"/>
    <w:rsid w:val="00D11637"/>
    <w:rsid w:val="00D146B1"/>
    <w:rsid w:val="00D20A97"/>
    <w:rsid w:val="00D221F9"/>
    <w:rsid w:val="00D276AF"/>
    <w:rsid w:val="00D3372B"/>
    <w:rsid w:val="00D343E9"/>
    <w:rsid w:val="00D402F1"/>
    <w:rsid w:val="00D40881"/>
    <w:rsid w:val="00D51BA2"/>
    <w:rsid w:val="00D73997"/>
    <w:rsid w:val="00D74A19"/>
    <w:rsid w:val="00D75AA0"/>
    <w:rsid w:val="00D908B4"/>
    <w:rsid w:val="00DA3C51"/>
    <w:rsid w:val="00DA566F"/>
    <w:rsid w:val="00DA73E8"/>
    <w:rsid w:val="00DC5B39"/>
    <w:rsid w:val="00DD2C99"/>
    <w:rsid w:val="00DD2D1B"/>
    <w:rsid w:val="00DD6924"/>
    <w:rsid w:val="00DE37D8"/>
    <w:rsid w:val="00E03350"/>
    <w:rsid w:val="00E116C9"/>
    <w:rsid w:val="00E151C9"/>
    <w:rsid w:val="00E1788B"/>
    <w:rsid w:val="00E17DC4"/>
    <w:rsid w:val="00E21E92"/>
    <w:rsid w:val="00E24EAE"/>
    <w:rsid w:val="00E45042"/>
    <w:rsid w:val="00E46374"/>
    <w:rsid w:val="00E66D01"/>
    <w:rsid w:val="00E7679E"/>
    <w:rsid w:val="00E83A06"/>
    <w:rsid w:val="00E90E3F"/>
    <w:rsid w:val="00EA47BF"/>
    <w:rsid w:val="00EA6883"/>
    <w:rsid w:val="00EB1AA6"/>
    <w:rsid w:val="00ED6BDD"/>
    <w:rsid w:val="00EE4381"/>
    <w:rsid w:val="00EE767D"/>
    <w:rsid w:val="00EE7DE2"/>
    <w:rsid w:val="00F049DE"/>
    <w:rsid w:val="00F04CC3"/>
    <w:rsid w:val="00F41A3C"/>
    <w:rsid w:val="00F5268E"/>
    <w:rsid w:val="00F71108"/>
    <w:rsid w:val="00F71585"/>
    <w:rsid w:val="00F7592C"/>
    <w:rsid w:val="00F80B7D"/>
    <w:rsid w:val="00F812C8"/>
    <w:rsid w:val="00F81E9E"/>
    <w:rsid w:val="00F8469A"/>
    <w:rsid w:val="00F84A1C"/>
    <w:rsid w:val="00F91C85"/>
    <w:rsid w:val="00F92234"/>
    <w:rsid w:val="00F92E8B"/>
    <w:rsid w:val="00FA0DA2"/>
    <w:rsid w:val="00FA6DED"/>
    <w:rsid w:val="00FA71FF"/>
    <w:rsid w:val="00FB1D35"/>
    <w:rsid w:val="00FB40C8"/>
    <w:rsid w:val="00FC14E7"/>
    <w:rsid w:val="00FC2C55"/>
    <w:rsid w:val="00FC7381"/>
    <w:rsid w:val="00FD26CF"/>
    <w:rsid w:val="00FD5CC2"/>
    <w:rsid w:val="00FE1A20"/>
    <w:rsid w:val="00FE1F8B"/>
    <w:rsid w:val="00FE50B6"/>
    <w:rsid w:val="00FF16BA"/>
    <w:rsid w:val="00FF1EB4"/>
    <w:rsid w:val="00FF3798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E649C-5A8C-4842-8EAC-83D7D15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12346"/>
    <w:rPr>
      <w:color w:val="808080"/>
    </w:rPr>
  </w:style>
  <w:style w:type="character" w:customStyle="1" w:styleId="Style1">
    <w:name w:val="Style1"/>
    <w:basedOn w:val="DefaultParagraphFont"/>
    <w:uiPriority w:val="1"/>
    <w:rsid w:val="00FE1A20"/>
    <w:rPr>
      <w:color w:val="000000" w:themeColor="text1"/>
    </w:rPr>
  </w:style>
  <w:style w:type="character" w:customStyle="1" w:styleId="Style2">
    <w:name w:val="Style2"/>
    <w:basedOn w:val="DefaultParagraphFont"/>
    <w:uiPriority w:val="1"/>
    <w:rsid w:val="00B90E36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A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A3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D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aden.Milic\Desktop\Appl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D3C2-023E-4471-97B9-80395D2C3D31}"/>
      </w:docPartPr>
      <w:docPartBody>
        <w:p w:rsidR="008F738A" w:rsidRDefault="00AD6FAC"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F8374EDD049DEBE52BA433239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7AC2-B7D2-4BEC-94E6-A0B20F0CE1A2}"/>
      </w:docPartPr>
      <w:docPartBody>
        <w:p w:rsidR="00A55452" w:rsidRDefault="003C19CD" w:rsidP="003C19CD">
          <w:pPr>
            <w:pStyle w:val="49CF8374EDD049DEBE52BA433239B4905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B2AB0C1A94B0D8A1AD479AF574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01AE-8DE2-46AE-B3B5-4E663970EA25}"/>
      </w:docPartPr>
      <w:docPartBody>
        <w:p w:rsidR="009B503C" w:rsidRDefault="003C19CD" w:rsidP="003C19CD">
          <w:pPr>
            <w:pStyle w:val="261B2AB0C1A94B0D8A1AD479AF574061"/>
          </w:pPr>
          <w:r w:rsidRPr="00FC6FE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FA8D45E3BC4E70984B5E6ADE157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FA5AA-1E66-4E53-A77A-CFF6CCBAC90B}"/>
      </w:docPartPr>
      <w:docPartBody>
        <w:p w:rsidR="009B503C" w:rsidRDefault="003C19CD" w:rsidP="003C19CD">
          <w:pPr>
            <w:pStyle w:val="CEFA8D45E3BC4E70984B5E6ADE157161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34437B67D14D399859D0804E067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4AE94-57FB-4CFB-8F26-3F1BCDABF949}"/>
      </w:docPartPr>
      <w:docPartBody>
        <w:p w:rsidR="009B503C" w:rsidRDefault="003C19CD" w:rsidP="003C19CD">
          <w:pPr>
            <w:pStyle w:val="6D34437B67D14D399859D0804E067CEF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F1C2ABB404615A5706E25B913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D0C8D-C5D0-43F3-BDD7-CC6C53AAE3F9}"/>
      </w:docPartPr>
      <w:docPartBody>
        <w:p w:rsidR="009B503C" w:rsidRDefault="003C19CD" w:rsidP="003C19CD">
          <w:pPr>
            <w:pStyle w:val="309F1C2ABB404615A5706E25B913D7C4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4E3B209DAC4466945E733F51B67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5B5BE-AED3-4612-BB1A-E4BE3E6553CB}"/>
      </w:docPartPr>
      <w:docPartBody>
        <w:p w:rsidR="009B503C" w:rsidRDefault="003C19CD" w:rsidP="003C19CD">
          <w:pPr>
            <w:pStyle w:val="934E3B209DAC4466945E733F51B67DD4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D07E54A1614CC2A1C446C6CA785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7392-F542-442F-894E-10FC23FA3570}"/>
      </w:docPartPr>
      <w:docPartBody>
        <w:p w:rsidR="009B503C" w:rsidRDefault="003C19CD" w:rsidP="003C19CD">
          <w:pPr>
            <w:pStyle w:val="68D07E54A1614CC2A1C446C6CA7856E0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2A2FEC70F24CF8919362863DE25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C08A8-75D6-4A1F-B2B3-54AD0304AC98}"/>
      </w:docPartPr>
      <w:docPartBody>
        <w:p w:rsidR="009B503C" w:rsidRDefault="003C19CD" w:rsidP="003C19CD">
          <w:pPr>
            <w:pStyle w:val="7D2A2FEC70F24CF8919362863DE25192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84"/>
    <w:rsid w:val="00011B0E"/>
    <w:rsid w:val="00022309"/>
    <w:rsid w:val="000459C6"/>
    <w:rsid w:val="00086C6E"/>
    <w:rsid w:val="00114262"/>
    <w:rsid w:val="00142E20"/>
    <w:rsid w:val="001939FE"/>
    <w:rsid w:val="001E1CDD"/>
    <w:rsid w:val="00252284"/>
    <w:rsid w:val="00281EF4"/>
    <w:rsid w:val="002825BA"/>
    <w:rsid w:val="002C1039"/>
    <w:rsid w:val="00306FD7"/>
    <w:rsid w:val="003109E5"/>
    <w:rsid w:val="003C19CD"/>
    <w:rsid w:val="003E39EE"/>
    <w:rsid w:val="004A0497"/>
    <w:rsid w:val="00512FFB"/>
    <w:rsid w:val="005A1C7D"/>
    <w:rsid w:val="00726A99"/>
    <w:rsid w:val="00772B85"/>
    <w:rsid w:val="00897C6A"/>
    <w:rsid w:val="008E5A2D"/>
    <w:rsid w:val="008F738A"/>
    <w:rsid w:val="009B503C"/>
    <w:rsid w:val="00A55452"/>
    <w:rsid w:val="00AD6FAC"/>
    <w:rsid w:val="00B17725"/>
    <w:rsid w:val="00C07307"/>
    <w:rsid w:val="00C8303C"/>
    <w:rsid w:val="00C86081"/>
    <w:rsid w:val="00CD7BB2"/>
    <w:rsid w:val="00D12C3B"/>
    <w:rsid w:val="00D62925"/>
    <w:rsid w:val="00EC6ECC"/>
    <w:rsid w:val="00F12A2B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9CD"/>
    <w:rPr>
      <w:color w:val="808080"/>
    </w:rPr>
  </w:style>
  <w:style w:type="paragraph" w:customStyle="1" w:styleId="94820FCEB003471788E83FD19178DE94">
    <w:name w:val="94820FCEB003471788E83FD19178DE94"/>
  </w:style>
  <w:style w:type="paragraph" w:customStyle="1" w:styleId="D1E3BB65C91C434A8F50B737C1C386CF">
    <w:name w:val="D1E3BB65C91C434A8F50B737C1C386CF"/>
  </w:style>
  <w:style w:type="paragraph" w:customStyle="1" w:styleId="324E63217D234BB8BA4BAF088303E8B5">
    <w:name w:val="324E63217D234BB8BA4BAF088303E8B5"/>
  </w:style>
  <w:style w:type="paragraph" w:customStyle="1" w:styleId="49D4D64E31BC4588B1372B27880F979A">
    <w:name w:val="49D4D64E31BC4588B1372B27880F979A"/>
  </w:style>
  <w:style w:type="paragraph" w:customStyle="1" w:styleId="3190B74A8963441ABDC2CE285C8B63AD">
    <w:name w:val="3190B74A8963441ABDC2CE285C8B63AD"/>
  </w:style>
  <w:style w:type="paragraph" w:customStyle="1" w:styleId="EA626DB08253470D99098F0E804421B2">
    <w:name w:val="EA626DB08253470D99098F0E804421B2"/>
  </w:style>
  <w:style w:type="paragraph" w:customStyle="1" w:styleId="E1D76DEF1F9D4B8AB79AFF8E9C1A2C01">
    <w:name w:val="E1D76DEF1F9D4B8AB79AFF8E9C1A2C01"/>
  </w:style>
  <w:style w:type="paragraph" w:customStyle="1" w:styleId="6AB796E9876F4D83A36B088B74E7CDDC">
    <w:name w:val="6AB796E9876F4D83A36B088B74E7CDDC"/>
  </w:style>
  <w:style w:type="paragraph" w:customStyle="1" w:styleId="7782E2996CF24C07A9F451EAC09029D5">
    <w:name w:val="7782E2996CF24C07A9F451EAC09029D5"/>
  </w:style>
  <w:style w:type="paragraph" w:customStyle="1" w:styleId="EAF8C77320FB47CAAA63E78A5F0536AD">
    <w:name w:val="EAF8C77320FB47CAAA63E78A5F0536AD"/>
  </w:style>
  <w:style w:type="paragraph" w:customStyle="1" w:styleId="C2E89F221FCA42FEB64269B52AD2C54A">
    <w:name w:val="C2E89F221FCA42FEB64269B52AD2C54A"/>
  </w:style>
  <w:style w:type="paragraph" w:customStyle="1" w:styleId="A6FC8EF733D5406D826149928D6B0D37">
    <w:name w:val="A6FC8EF733D5406D826149928D6B0D37"/>
  </w:style>
  <w:style w:type="paragraph" w:customStyle="1" w:styleId="9CD5D7D688FE4D96B0CA7A1BA0CED0B2">
    <w:name w:val="9CD5D7D688FE4D96B0CA7A1BA0CED0B2"/>
  </w:style>
  <w:style w:type="paragraph" w:customStyle="1" w:styleId="1A860C399F3E4DE6BB2874DFB9188260">
    <w:name w:val="1A860C399F3E4DE6BB2874DFB9188260"/>
  </w:style>
  <w:style w:type="paragraph" w:customStyle="1" w:styleId="3E32EC8B767C466A9A0F0317DBF985DE">
    <w:name w:val="3E32EC8B767C466A9A0F0317DBF985DE"/>
  </w:style>
  <w:style w:type="paragraph" w:customStyle="1" w:styleId="27A5BBDA44684C38BA59ECD98529DCB5">
    <w:name w:val="27A5BBDA44684C38BA59ECD98529DCB5"/>
  </w:style>
  <w:style w:type="paragraph" w:customStyle="1" w:styleId="94820FCEB003471788E83FD19178DE941">
    <w:name w:val="94820FCEB003471788E83FD19178DE94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1">
    <w:name w:val="D1E3BB65C91C434A8F50B737C1C386CF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1">
    <w:name w:val="324E63217D234BB8BA4BAF088303E8B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">
    <w:name w:val="22436AC240CA4390990303730B56A139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1">
    <w:name w:val="49D4D64E31BC4588B1372B27880F979A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1">
    <w:name w:val="3190B74A8963441ABDC2CE285C8B63AD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1">
    <w:name w:val="EA626DB08253470D99098F0E804421B2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1">
    <w:name w:val="E1D76DEF1F9D4B8AB79AFF8E9C1A2C01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1">
    <w:name w:val="6AB796E9876F4D83A36B088B74E7CDDC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1">
    <w:name w:val="7782E2996CF24C07A9F451EAC09029D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1">
    <w:name w:val="EAF8C77320FB47CAAA63E78A5F0536AD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1">
    <w:name w:val="C2E89F221FCA42FEB64269B52AD2C54A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1">
    <w:name w:val="A6FC8EF733D5406D826149928D6B0D37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1">
    <w:name w:val="9CD5D7D688FE4D96B0CA7A1BA0CED0B2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1">
    <w:name w:val="1A860C399F3E4DE6BB2874DFB9188260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1">
    <w:name w:val="3E32EC8B767C466A9A0F0317DBF985DE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1">
    <w:name w:val="27A5BBDA44684C38BA59ECD98529DCB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2">
    <w:name w:val="94820FCEB003471788E83FD19178DE94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2">
    <w:name w:val="D1E3BB65C91C434A8F50B737C1C386CF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2">
    <w:name w:val="324E63217D234BB8BA4BAF088303E8B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1">
    <w:name w:val="22436AC240CA4390990303730B56A1391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2">
    <w:name w:val="49D4D64E31BC4588B1372B27880F979A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2">
    <w:name w:val="3190B74A8963441ABDC2CE285C8B63AD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2">
    <w:name w:val="EA626DB08253470D99098F0E804421B2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2">
    <w:name w:val="E1D76DEF1F9D4B8AB79AFF8E9C1A2C01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2">
    <w:name w:val="6AB796E9876F4D83A36B088B74E7CDDC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2">
    <w:name w:val="7782E2996CF24C07A9F451EAC09029D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2">
    <w:name w:val="EAF8C77320FB47CAAA63E78A5F0536AD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2">
    <w:name w:val="C2E89F221FCA42FEB64269B52AD2C54A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2">
    <w:name w:val="A6FC8EF733D5406D826149928D6B0D37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2">
    <w:name w:val="9CD5D7D688FE4D96B0CA7A1BA0CED0B2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2">
    <w:name w:val="1A860C399F3E4DE6BB2874DFB9188260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2">
    <w:name w:val="3E32EC8B767C466A9A0F0317DBF985DE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2">
    <w:name w:val="27A5BBDA44684C38BA59ECD98529DCB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3">
    <w:name w:val="94820FCEB003471788E83FD19178DE94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3">
    <w:name w:val="D1E3BB65C91C434A8F50B737C1C386CF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3">
    <w:name w:val="324E63217D234BB8BA4BAF088303E8B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2">
    <w:name w:val="22436AC240CA4390990303730B56A1392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3">
    <w:name w:val="49D4D64E31BC4588B1372B27880F979A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3">
    <w:name w:val="3190B74A8963441ABDC2CE285C8B63AD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3">
    <w:name w:val="EA626DB08253470D99098F0E804421B2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3">
    <w:name w:val="E1D76DEF1F9D4B8AB79AFF8E9C1A2C01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3">
    <w:name w:val="6AB796E9876F4D83A36B088B74E7CDDC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3">
    <w:name w:val="7782E2996CF24C07A9F451EAC09029D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3">
    <w:name w:val="EAF8C77320FB47CAAA63E78A5F0536AD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3">
    <w:name w:val="C2E89F221FCA42FEB64269B52AD2C54A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3">
    <w:name w:val="A6FC8EF733D5406D826149928D6B0D37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3">
    <w:name w:val="9CD5D7D688FE4D96B0CA7A1BA0CED0B2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3">
    <w:name w:val="1A860C399F3E4DE6BB2874DFB9188260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3">
    <w:name w:val="3E32EC8B767C466A9A0F0317DBF985DE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3">
    <w:name w:val="27A5BBDA44684C38BA59ECD98529DCB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4">
    <w:name w:val="94820FCEB003471788E83FD19178DE94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4">
    <w:name w:val="D1E3BB65C91C434A8F50B737C1C386CF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4">
    <w:name w:val="324E63217D234BB8BA4BAF088303E8B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3">
    <w:name w:val="22436AC240CA4390990303730B56A1393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4">
    <w:name w:val="49D4D64E31BC4588B1372B27880F979A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4">
    <w:name w:val="3190B74A8963441ABDC2CE285C8B63AD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4">
    <w:name w:val="EA626DB08253470D99098F0E804421B2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4">
    <w:name w:val="E1D76DEF1F9D4B8AB79AFF8E9C1A2C01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4">
    <w:name w:val="6AB796E9876F4D83A36B088B74E7CDDC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4">
    <w:name w:val="7782E2996CF24C07A9F451EAC09029D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4">
    <w:name w:val="EAF8C77320FB47CAAA63E78A5F0536AD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4">
    <w:name w:val="C2E89F221FCA42FEB64269B52AD2C54A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4">
    <w:name w:val="A6FC8EF733D5406D826149928D6B0D37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4">
    <w:name w:val="9CD5D7D688FE4D96B0CA7A1BA0CED0B2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4">
    <w:name w:val="1A860C399F3E4DE6BB2874DFB9188260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4">
    <w:name w:val="3E32EC8B767C466A9A0F0317DBF985DE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4">
    <w:name w:val="27A5BBDA44684C38BA59ECD98529DCB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2CBC53D379450F8E087DADC738A03D">
    <w:name w:val="882CBC53D379450F8E087DADC738A03D"/>
    <w:rsid w:val="001E1CDD"/>
  </w:style>
  <w:style w:type="paragraph" w:customStyle="1" w:styleId="4DAFEA0C38284EB8BE7660B51901D838">
    <w:name w:val="4DAFEA0C38284EB8BE7660B51901D838"/>
    <w:rsid w:val="001E1CDD"/>
  </w:style>
  <w:style w:type="paragraph" w:customStyle="1" w:styleId="A81A9C5EDFBD41198986E38297F45213">
    <w:name w:val="A81A9C5EDFBD41198986E38297F45213"/>
    <w:rsid w:val="001E1CDD"/>
  </w:style>
  <w:style w:type="paragraph" w:customStyle="1" w:styleId="268FD52A394845D8B4A27C8066C412E4">
    <w:name w:val="268FD52A394845D8B4A27C8066C412E4"/>
    <w:rsid w:val="001E1CDD"/>
  </w:style>
  <w:style w:type="paragraph" w:customStyle="1" w:styleId="E5C9FBA4C51C445DB3F8DB4A8A4EC3BB">
    <w:name w:val="E5C9FBA4C51C445DB3F8DB4A8A4EC3BB"/>
    <w:rsid w:val="001E1CDD"/>
  </w:style>
  <w:style w:type="paragraph" w:customStyle="1" w:styleId="7F7D86B32B35473C922B18FC8ECC1BD5">
    <w:name w:val="7F7D86B32B35473C922B18FC8ECC1BD5"/>
    <w:rsid w:val="001E1CDD"/>
  </w:style>
  <w:style w:type="paragraph" w:customStyle="1" w:styleId="49CF8374EDD049DEBE52BA433239B490">
    <w:name w:val="49CF8374EDD049DEBE52BA433239B490"/>
    <w:rsid w:val="00CD7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F425F75BC147D7960E190C02E3B1CC">
    <w:name w:val="9AF425F75BC147D7960E190C02E3B1CC"/>
    <w:rsid w:val="00CD7BB2"/>
  </w:style>
  <w:style w:type="paragraph" w:customStyle="1" w:styleId="9EF48F262A614EA79F1CA1D7999BF721">
    <w:name w:val="9EF48F262A614EA79F1CA1D7999BF721"/>
    <w:rsid w:val="00A55452"/>
  </w:style>
  <w:style w:type="paragraph" w:customStyle="1" w:styleId="57C186B3FBE345529B12DB7473BFD660">
    <w:name w:val="57C186B3FBE345529B12DB7473BFD660"/>
    <w:rsid w:val="00A55452"/>
  </w:style>
  <w:style w:type="paragraph" w:customStyle="1" w:styleId="D11527190C11424BAF565A1DF997EECA">
    <w:name w:val="D11527190C11424BAF565A1DF997EECA"/>
    <w:rsid w:val="00A55452"/>
  </w:style>
  <w:style w:type="paragraph" w:customStyle="1" w:styleId="4338E2236326465F9FF34DFA8A80981D">
    <w:name w:val="4338E2236326465F9FF34DFA8A80981D"/>
    <w:rsid w:val="003109E5"/>
  </w:style>
  <w:style w:type="paragraph" w:customStyle="1" w:styleId="5A2EE52548904FD3B2A7EA40A9E35EC4">
    <w:name w:val="5A2EE52548904FD3B2A7EA40A9E35EC4"/>
    <w:rsid w:val="003109E5"/>
  </w:style>
  <w:style w:type="paragraph" w:customStyle="1" w:styleId="0B54DD45A1374BCE810CE727F44EA155">
    <w:name w:val="0B54DD45A1374BCE810CE727F44EA155"/>
    <w:rsid w:val="003109E5"/>
  </w:style>
  <w:style w:type="paragraph" w:customStyle="1" w:styleId="D6265FCBE54048DE8149DBA51F4678CD">
    <w:name w:val="D6265FCBE54048DE8149DBA51F4678CD"/>
    <w:rsid w:val="003109E5"/>
  </w:style>
  <w:style w:type="paragraph" w:customStyle="1" w:styleId="81B03DF020D04388899E31DB3C628D57">
    <w:name w:val="81B03DF020D04388899E31DB3C628D57"/>
    <w:rsid w:val="003109E5"/>
  </w:style>
  <w:style w:type="paragraph" w:customStyle="1" w:styleId="AE14211AEF6343CC9226BB06660C140A">
    <w:name w:val="AE14211AEF6343CC9226BB06660C140A"/>
    <w:rsid w:val="003109E5"/>
  </w:style>
  <w:style w:type="paragraph" w:customStyle="1" w:styleId="35B9C416F4C849849460C9957CBC86FF">
    <w:name w:val="35B9C416F4C849849460C9957CBC86FF"/>
    <w:rsid w:val="003109E5"/>
  </w:style>
  <w:style w:type="paragraph" w:customStyle="1" w:styleId="FFE9CC8D8B604CB78D67D9A6D82A1872">
    <w:name w:val="FFE9CC8D8B604CB78D67D9A6D82A1872"/>
    <w:rsid w:val="003109E5"/>
  </w:style>
  <w:style w:type="paragraph" w:customStyle="1" w:styleId="DCF283C28F8348F1AFEB0F05221C63D4">
    <w:name w:val="DCF283C28F8348F1AFEB0F05221C63D4"/>
    <w:rsid w:val="003109E5"/>
  </w:style>
  <w:style w:type="paragraph" w:customStyle="1" w:styleId="810E030F453442C6A2556C54DA7177CF">
    <w:name w:val="810E030F453442C6A2556C54DA7177CF"/>
    <w:rsid w:val="003109E5"/>
  </w:style>
  <w:style w:type="paragraph" w:customStyle="1" w:styleId="45E14DC07AEB4963A395511E061531A4">
    <w:name w:val="45E14DC07AEB4963A395511E061531A4"/>
    <w:rsid w:val="003109E5"/>
  </w:style>
  <w:style w:type="paragraph" w:customStyle="1" w:styleId="F4902FAA750A419FA403A40D5FD52359">
    <w:name w:val="F4902FAA750A419FA403A40D5FD52359"/>
    <w:rsid w:val="003109E5"/>
  </w:style>
  <w:style w:type="paragraph" w:customStyle="1" w:styleId="0EF0119CB94F4229AF08840B6C7E21F7">
    <w:name w:val="0EF0119CB94F4229AF08840B6C7E21F7"/>
    <w:rsid w:val="003109E5"/>
  </w:style>
  <w:style w:type="paragraph" w:customStyle="1" w:styleId="D69444B7EE2E43B2A09B6E11EDC345E3">
    <w:name w:val="D69444B7EE2E43B2A09B6E11EDC345E3"/>
    <w:rsid w:val="003109E5"/>
  </w:style>
  <w:style w:type="paragraph" w:customStyle="1" w:styleId="35C814007963485C82951ADCAAFF7751">
    <w:name w:val="35C814007963485C82951ADCAAFF7751"/>
    <w:rsid w:val="003109E5"/>
  </w:style>
  <w:style w:type="paragraph" w:customStyle="1" w:styleId="C058A22F8CFA4F968E2015E02F4B187E">
    <w:name w:val="C058A22F8CFA4F968E2015E02F4B187E"/>
    <w:rsid w:val="003109E5"/>
  </w:style>
  <w:style w:type="paragraph" w:customStyle="1" w:styleId="58E0A8EE220A406585B5440AEC056C36">
    <w:name w:val="58E0A8EE220A406585B5440AEC056C36"/>
    <w:rsid w:val="003109E5"/>
  </w:style>
  <w:style w:type="paragraph" w:customStyle="1" w:styleId="C96DD3AB29FA45C9BB52B601A53FDB21">
    <w:name w:val="C96DD3AB29FA45C9BB52B601A53FDB21"/>
    <w:rsid w:val="003109E5"/>
  </w:style>
  <w:style w:type="paragraph" w:customStyle="1" w:styleId="19C6A7AC341F4F8B9BA221856CD99AB6">
    <w:name w:val="19C6A7AC341F4F8B9BA221856CD99AB6"/>
    <w:rsid w:val="003109E5"/>
  </w:style>
  <w:style w:type="paragraph" w:customStyle="1" w:styleId="0DA1FE6B923340D2AF99C038E70B6A80">
    <w:name w:val="0DA1FE6B923340D2AF99C038E70B6A80"/>
    <w:rsid w:val="003109E5"/>
  </w:style>
  <w:style w:type="paragraph" w:customStyle="1" w:styleId="BB13CAC8ED0E40B692EA74DEEF134AC3">
    <w:name w:val="BB13CAC8ED0E40B692EA74DEEF134AC3"/>
    <w:rsid w:val="003109E5"/>
  </w:style>
  <w:style w:type="paragraph" w:customStyle="1" w:styleId="1FBEED9D9BBF4C459D501637A54D7794">
    <w:name w:val="1FBEED9D9BBF4C459D501637A54D7794"/>
    <w:rsid w:val="003109E5"/>
  </w:style>
  <w:style w:type="paragraph" w:customStyle="1" w:styleId="809053669FBE42BB883A21899247EFD4">
    <w:name w:val="809053669FBE42BB883A21899247EFD4"/>
    <w:rsid w:val="003109E5"/>
  </w:style>
  <w:style w:type="paragraph" w:customStyle="1" w:styleId="F5972496B28343B483307DB9DAFF7F87">
    <w:name w:val="F5972496B28343B483307DB9DAFF7F87"/>
    <w:rsid w:val="003109E5"/>
  </w:style>
  <w:style w:type="paragraph" w:customStyle="1" w:styleId="A16BF9CB27FA4BDCB8E55E00FFF0CA1E">
    <w:name w:val="A16BF9CB27FA4BDCB8E55E00FFF0CA1E"/>
    <w:rsid w:val="003109E5"/>
  </w:style>
  <w:style w:type="paragraph" w:customStyle="1" w:styleId="2B840A193270489D99E9C8938F792DB0">
    <w:name w:val="2B840A193270489D99E9C8938F792DB0"/>
    <w:rsid w:val="003109E5"/>
  </w:style>
  <w:style w:type="paragraph" w:customStyle="1" w:styleId="B5A16D3DE90048D9B19D1D30D1BD1BDE">
    <w:name w:val="B5A16D3DE90048D9B19D1D30D1BD1BDE"/>
    <w:rsid w:val="005A1C7D"/>
  </w:style>
  <w:style w:type="paragraph" w:customStyle="1" w:styleId="50299CE5F337414B9AE0E7597B567A19">
    <w:name w:val="50299CE5F337414B9AE0E7597B567A19"/>
    <w:rsid w:val="005A1C7D"/>
  </w:style>
  <w:style w:type="paragraph" w:customStyle="1" w:styleId="10C393587EC24E2BA68A2E544F714BF2">
    <w:name w:val="10C393587EC24E2BA68A2E544F714BF2"/>
    <w:rsid w:val="005A1C7D"/>
  </w:style>
  <w:style w:type="paragraph" w:customStyle="1" w:styleId="70B7A495BD7C4E61906D0E95CFC327B0">
    <w:name w:val="70B7A495BD7C4E61906D0E95CFC327B0"/>
    <w:rsid w:val="005A1C7D"/>
  </w:style>
  <w:style w:type="paragraph" w:customStyle="1" w:styleId="E09220321A0D46BFA29A5FD58B597DD9">
    <w:name w:val="E09220321A0D46BFA29A5FD58B597DD9"/>
    <w:rsid w:val="005A1C7D"/>
  </w:style>
  <w:style w:type="paragraph" w:customStyle="1" w:styleId="0449534E66944321B10333FEE1FEC6A3">
    <w:name w:val="0449534E66944321B10333FEE1FEC6A3"/>
    <w:rsid w:val="005A1C7D"/>
  </w:style>
  <w:style w:type="paragraph" w:customStyle="1" w:styleId="1E43966AFE544451AEA4303F30A1E1FB">
    <w:name w:val="1E43966AFE544451AEA4303F30A1E1FB"/>
    <w:rsid w:val="005A1C7D"/>
  </w:style>
  <w:style w:type="paragraph" w:customStyle="1" w:styleId="E7C922AA625A45B6A75D70585EFD03CB">
    <w:name w:val="E7C922AA625A45B6A75D70585EFD03CB"/>
    <w:rsid w:val="005A1C7D"/>
  </w:style>
  <w:style w:type="paragraph" w:customStyle="1" w:styleId="5FEFC720D3CE40D4A3260B6478B2ACF1">
    <w:name w:val="5FEFC720D3CE40D4A3260B6478B2ACF1"/>
    <w:rsid w:val="005A1C7D"/>
  </w:style>
  <w:style w:type="paragraph" w:customStyle="1" w:styleId="C0564DDAE0CD4D9582F86E6210A6F8D3">
    <w:name w:val="C0564DDAE0CD4D9582F86E6210A6F8D3"/>
    <w:rsid w:val="005A1C7D"/>
  </w:style>
  <w:style w:type="paragraph" w:customStyle="1" w:styleId="95E9CA62685D4B29BB4D225FEFA82921">
    <w:name w:val="95E9CA62685D4B29BB4D225FEFA82921"/>
    <w:rsid w:val="005A1C7D"/>
  </w:style>
  <w:style w:type="paragraph" w:customStyle="1" w:styleId="CC33BF63B8A34E12BF47A5D75FDC2D68">
    <w:name w:val="CC33BF63B8A34E12BF47A5D75FDC2D68"/>
    <w:rsid w:val="005A1C7D"/>
  </w:style>
  <w:style w:type="paragraph" w:customStyle="1" w:styleId="DD54CDFA63D9491CAC7BE5B355BE4993">
    <w:name w:val="DD54CDFA63D9491CAC7BE5B355BE4993"/>
    <w:rsid w:val="005A1C7D"/>
  </w:style>
  <w:style w:type="paragraph" w:customStyle="1" w:styleId="833ECC9D5B5A4458A3AC5C3A82EBD87A">
    <w:name w:val="833ECC9D5B5A4458A3AC5C3A82EBD87A"/>
    <w:rsid w:val="005A1C7D"/>
  </w:style>
  <w:style w:type="paragraph" w:customStyle="1" w:styleId="FCBB315AC2124B8C9471848DA9D10AED">
    <w:name w:val="FCBB315AC2124B8C9471848DA9D10AED"/>
    <w:rsid w:val="005A1C7D"/>
  </w:style>
  <w:style w:type="paragraph" w:customStyle="1" w:styleId="9BF3E315561542D7993DEB40D9E0FD95">
    <w:name w:val="9BF3E315561542D7993DEB40D9E0FD95"/>
    <w:rsid w:val="005A1C7D"/>
  </w:style>
  <w:style w:type="paragraph" w:customStyle="1" w:styleId="6CFD29E2B3F24518B0D34974AC2C2F98">
    <w:name w:val="6CFD29E2B3F24518B0D34974AC2C2F98"/>
    <w:rsid w:val="005A1C7D"/>
  </w:style>
  <w:style w:type="paragraph" w:customStyle="1" w:styleId="33D79F6C593D47C8A03DD191E01C56CC">
    <w:name w:val="33D79F6C593D47C8A03DD191E01C56CC"/>
    <w:rsid w:val="005A1C7D"/>
  </w:style>
  <w:style w:type="paragraph" w:customStyle="1" w:styleId="A0D4AC1405BE498CB8264DCDEED237B5">
    <w:name w:val="A0D4AC1405BE498CB8264DCDEED237B5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AB724F21114BB5BEB96CA5E5897347">
    <w:name w:val="D9AB724F21114BB5BEB96CA5E5897347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C393587EC24E2BA68A2E544F714BF21">
    <w:name w:val="10C393587EC24E2BA68A2E544F714BF2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E9CA62685D4B29BB4D225FEFA829211">
    <w:name w:val="95E9CA62685D4B29BB4D225FEFA82921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240E0D1E32404FB988CD5B4421F50B">
    <w:name w:val="35240E0D1E32404FB988CD5B4421F50B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2AE24D4F75458E88CDD9C4EF7F4A83">
    <w:name w:val="722AE24D4F75458E88CDD9C4EF7F4A83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877FB8A79944CDA8B74A5FEA119D07">
    <w:name w:val="BD877FB8A79944CDA8B74A5FEA119D07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CA430AE955435EBE5918C8C0CD8D6A">
    <w:name w:val="7CCA430AE955435EBE5918C8C0CD8D6A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0551B8760F40EAB6CA3AC5AEF5A7EB">
    <w:name w:val="880551B8760F40EAB6CA3AC5AEF5A7EB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57D675474A44DFAE73E58685493983">
    <w:name w:val="8557D675474A44DFAE73E58685493983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CF8374EDD049DEBE52BA433239B4901">
    <w:name w:val="49CF8374EDD049DEBE52BA433239B490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2EFC29420B4B5FAE9B2CA31051A460">
    <w:name w:val="B52EFC29420B4B5FAE9B2CA31051A460"/>
    <w:rsid w:val="005A1C7D"/>
  </w:style>
  <w:style w:type="paragraph" w:customStyle="1" w:styleId="C60A877557FA4DABA243D7A0F13A2A3B">
    <w:name w:val="C60A877557FA4DABA243D7A0F13A2A3B"/>
    <w:rsid w:val="005A1C7D"/>
  </w:style>
  <w:style w:type="paragraph" w:customStyle="1" w:styleId="CCA1F4C1F33040E2B445346B7AF31FA4">
    <w:name w:val="CCA1F4C1F33040E2B445346B7AF31FA4"/>
    <w:rsid w:val="005A1C7D"/>
  </w:style>
  <w:style w:type="paragraph" w:customStyle="1" w:styleId="C92949A142F64A81B5BB807E1D5B8049">
    <w:name w:val="C92949A142F64A81B5BB807E1D5B8049"/>
    <w:rsid w:val="005A1C7D"/>
  </w:style>
  <w:style w:type="paragraph" w:customStyle="1" w:styleId="36C53E529084471990B6EF180375307A">
    <w:name w:val="36C53E529084471990B6EF180375307A"/>
    <w:rsid w:val="005A1C7D"/>
  </w:style>
  <w:style w:type="paragraph" w:customStyle="1" w:styleId="0935F27E6D8C440C81C72A0D838072A5">
    <w:name w:val="0935F27E6D8C440C81C72A0D838072A5"/>
    <w:rsid w:val="005A1C7D"/>
  </w:style>
  <w:style w:type="paragraph" w:customStyle="1" w:styleId="07F4F26397EF4A359DE3DB3A3569ADAD">
    <w:name w:val="07F4F26397EF4A359DE3DB3A3569ADAD"/>
    <w:rsid w:val="005A1C7D"/>
  </w:style>
  <w:style w:type="paragraph" w:customStyle="1" w:styleId="343FD6FAA9E647BFA490D1AA9262CF4E">
    <w:name w:val="343FD6FAA9E647BFA490D1AA9262CF4E"/>
    <w:rsid w:val="005A1C7D"/>
  </w:style>
  <w:style w:type="paragraph" w:customStyle="1" w:styleId="825BCC9D9A4040F1BB92F5D80B302502">
    <w:name w:val="825BCC9D9A4040F1BB92F5D80B302502"/>
    <w:rsid w:val="005A1C7D"/>
  </w:style>
  <w:style w:type="paragraph" w:customStyle="1" w:styleId="31B0EFDB98794E58BE1EEC79CB2299B6">
    <w:name w:val="31B0EFDB98794E58BE1EEC79CB2299B6"/>
    <w:rsid w:val="005A1C7D"/>
  </w:style>
  <w:style w:type="paragraph" w:customStyle="1" w:styleId="C029B4F7F75C4370BB40C54895D8D402">
    <w:name w:val="C029B4F7F75C4370BB40C54895D8D402"/>
    <w:rsid w:val="005A1C7D"/>
  </w:style>
  <w:style w:type="paragraph" w:customStyle="1" w:styleId="788F0AC896684E588008AF5E365A04FB">
    <w:name w:val="788F0AC896684E588008AF5E365A04FB"/>
    <w:rsid w:val="005A1C7D"/>
  </w:style>
  <w:style w:type="paragraph" w:customStyle="1" w:styleId="2B5EDA34446C468D8B67D95845ECBD45">
    <w:name w:val="2B5EDA34446C468D8B67D95845ECBD45"/>
    <w:rsid w:val="005A1C7D"/>
  </w:style>
  <w:style w:type="paragraph" w:customStyle="1" w:styleId="308C883F433A4D2DB2349CBBD021C06C">
    <w:name w:val="308C883F433A4D2DB2349CBBD021C06C"/>
    <w:rsid w:val="005A1C7D"/>
  </w:style>
  <w:style w:type="paragraph" w:customStyle="1" w:styleId="D3C737DA6C9F4D539806FEB32029D6EE">
    <w:name w:val="D3C737DA6C9F4D539806FEB32029D6EE"/>
    <w:rsid w:val="005A1C7D"/>
  </w:style>
  <w:style w:type="paragraph" w:customStyle="1" w:styleId="5FDA72F92CE84B9F9FBB556B7BCEF6B4">
    <w:name w:val="5FDA72F92CE84B9F9FBB556B7BCEF6B4"/>
    <w:rsid w:val="005A1C7D"/>
  </w:style>
  <w:style w:type="paragraph" w:customStyle="1" w:styleId="7BDCCF1E1E7F4A6D9D723D3C4772694F">
    <w:name w:val="7BDCCF1E1E7F4A6D9D723D3C4772694F"/>
    <w:rsid w:val="005A1C7D"/>
  </w:style>
  <w:style w:type="paragraph" w:customStyle="1" w:styleId="FCFEA1301CF74E23B355D157D5A3A76B">
    <w:name w:val="FCFEA1301CF74E23B355D157D5A3A76B"/>
    <w:rsid w:val="005A1C7D"/>
  </w:style>
  <w:style w:type="paragraph" w:customStyle="1" w:styleId="DD25976C69CA4B7DAEB9B7D59EC9682F">
    <w:name w:val="DD25976C69CA4B7DAEB9B7D59EC9682F"/>
    <w:rsid w:val="005A1C7D"/>
  </w:style>
  <w:style w:type="paragraph" w:customStyle="1" w:styleId="484B9BD6CD044C39A9F4ECAA34E6856E">
    <w:name w:val="484B9BD6CD044C39A9F4ECAA34E6856E"/>
    <w:rsid w:val="005A1C7D"/>
  </w:style>
  <w:style w:type="paragraph" w:customStyle="1" w:styleId="0D88609B16AB492A9E658B2B0AEE8C40">
    <w:name w:val="0D88609B16AB492A9E658B2B0AEE8C40"/>
    <w:rsid w:val="005A1C7D"/>
  </w:style>
  <w:style w:type="paragraph" w:customStyle="1" w:styleId="D1953C4C255549FE99FC50E57EAB10F5">
    <w:name w:val="D1953C4C255549FE99FC50E57EAB10F5"/>
    <w:rsid w:val="005A1C7D"/>
  </w:style>
  <w:style w:type="paragraph" w:customStyle="1" w:styleId="53CDCC7E89BB4EB18254E6B51C7950A2">
    <w:name w:val="53CDCC7E89BB4EB18254E6B51C7950A2"/>
    <w:rsid w:val="005A1C7D"/>
  </w:style>
  <w:style w:type="paragraph" w:customStyle="1" w:styleId="0D86859B704B4F0B82DA884D3C184207">
    <w:name w:val="0D86859B704B4F0B82DA884D3C184207"/>
    <w:rsid w:val="005A1C7D"/>
  </w:style>
  <w:style w:type="paragraph" w:customStyle="1" w:styleId="17F1A8DA7282496CAFF335348F4E599A">
    <w:name w:val="17F1A8DA7282496CAFF335348F4E599A"/>
    <w:rsid w:val="005A1C7D"/>
  </w:style>
  <w:style w:type="paragraph" w:customStyle="1" w:styleId="E1CF12673A034AAA86A2C9325BFDF0B9">
    <w:name w:val="E1CF12673A034AAA86A2C9325BFDF0B9"/>
    <w:rsid w:val="005A1C7D"/>
  </w:style>
  <w:style w:type="paragraph" w:customStyle="1" w:styleId="3B370C207DC145A28C051BED58FF522A">
    <w:name w:val="3B370C207DC145A28C051BED58FF522A"/>
    <w:rsid w:val="005A1C7D"/>
  </w:style>
  <w:style w:type="paragraph" w:customStyle="1" w:styleId="737BC0DC7BC941EF8648FA89B629930A">
    <w:name w:val="737BC0DC7BC941EF8648FA89B629930A"/>
    <w:rsid w:val="005A1C7D"/>
  </w:style>
  <w:style w:type="paragraph" w:customStyle="1" w:styleId="DA3E8B55080D47A68072854503B2C49C">
    <w:name w:val="DA3E8B55080D47A68072854503B2C49C"/>
    <w:rsid w:val="005A1C7D"/>
  </w:style>
  <w:style w:type="paragraph" w:customStyle="1" w:styleId="41EE336FDB7A41DBB6047B6705CAE242">
    <w:name w:val="41EE336FDB7A41DBB6047B6705CAE242"/>
    <w:rsid w:val="005A1C7D"/>
  </w:style>
  <w:style w:type="paragraph" w:customStyle="1" w:styleId="DBC7903DB883495BBECD42B570780D7A">
    <w:name w:val="DBC7903DB883495BBECD42B570780D7A"/>
    <w:rsid w:val="005A1C7D"/>
  </w:style>
  <w:style w:type="paragraph" w:customStyle="1" w:styleId="463CC772C1254255BAFD2FBAED6EC0CC">
    <w:name w:val="463CC772C1254255BAFD2FBAED6EC0CC"/>
    <w:rsid w:val="005A1C7D"/>
  </w:style>
  <w:style w:type="paragraph" w:customStyle="1" w:styleId="D2A586A41B724A62A63D8976C0C6B72D">
    <w:name w:val="D2A586A41B724A62A63D8976C0C6B72D"/>
    <w:rsid w:val="005A1C7D"/>
  </w:style>
  <w:style w:type="paragraph" w:customStyle="1" w:styleId="5D2FCACBF5F543E8A3F5E97F2BF76A74">
    <w:name w:val="5D2FCACBF5F543E8A3F5E97F2BF76A74"/>
    <w:rsid w:val="005A1C7D"/>
  </w:style>
  <w:style w:type="paragraph" w:customStyle="1" w:styleId="5DB6D01C39354B21BC1E2694EF04D039">
    <w:name w:val="5DB6D01C39354B21BC1E2694EF04D039"/>
    <w:rsid w:val="005A1C7D"/>
  </w:style>
  <w:style w:type="paragraph" w:customStyle="1" w:styleId="79ADD9104F094537955DD34B825288EB">
    <w:name w:val="79ADD9104F094537955DD34B825288EB"/>
    <w:rsid w:val="005A1C7D"/>
  </w:style>
  <w:style w:type="paragraph" w:customStyle="1" w:styleId="34982262F44B4866A91F55E61AB24D85">
    <w:name w:val="34982262F44B4866A91F55E61AB24D85"/>
    <w:rsid w:val="005A1C7D"/>
  </w:style>
  <w:style w:type="paragraph" w:customStyle="1" w:styleId="E133117861604ACCAE5CA47E337369EA">
    <w:name w:val="E133117861604ACCAE5CA47E337369EA"/>
    <w:rsid w:val="005A1C7D"/>
  </w:style>
  <w:style w:type="paragraph" w:customStyle="1" w:styleId="E208F955E89744958179B21B39575FAB">
    <w:name w:val="E208F955E89744958179B21B39575FAB"/>
    <w:rsid w:val="005A1C7D"/>
  </w:style>
  <w:style w:type="paragraph" w:customStyle="1" w:styleId="02358683542D4F8D98D345C254102107">
    <w:name w:val="02358683542D4F8D98D345C254102107"/>
    <w:rsid w:val="005A1C7D"/>
  </w:style>
  <w:style w:type="paragraph" w:customStyle="1" w:styleId="2BEFBFAEF8C84BF181DC57F09677B919">
    <w:name w:val="2BEFBFAEF8C84BF181DC57F09677B919"/>
    <w:rsid w:val="005A1C7D"/>
  </w:style>
  <w:style w:type="paragraph" w:customStyle="1" w:styleId="EE6AB79982014B2888FB03D2C5A6A3E5">
    <w:name w:val="EE6AB79982014B2888FB03D2C5A6A3E5"/>
    <w:rsid w:val="005A1C7D"/>
  </w:style>
  <w:style w:type="paragraph" w:customStyle="1" w:styleId="6DBA60B3C1C64DDCA824981C8A631522">
    <w:name w:val="6DBA60B3C1C64DDCA824981C8A631522"/>
    <w:rsid w:val="005A1C7D"/>
  </w:style>
  <w:style w:type="paragraph" w:customStyle="1" w:styleId="FD39D8E5EFDD437FABCCE8611DCBABAF">
    <w:name w:val="FD39D8E5EFDD437FABCCE8611DCBABAF"/>
    <w:rsid w:val="005A1C7D"/>
  </w:style>
  <w:style w:type="paragraph" w:customStyle="1" w:styleId="78FE2A4D546845AD91A2E750EE13189D">
    <w:name w:val="78FE2A4D546845AD91A2E750EE13189D"/>
    <w:rsid w:val="005A1C7D"/>
  </w:style>
  <w:style w:type="paragraph" w:customStyle="1" w:styleId="9B8B2F99311A4236B1C8CDC1ACA25FF6">
    <w:name w:val="9B8B2F99311A4236B1C8CDC1ACA25FF6"/>
    <w:rsid w:val="005A1C7D"/>
  </w:style>
  <w:style w:type="paragraph" w:customStyle="1" w:styleId="38910D38E8DC4E4A8C22E26088B083D1">
    <w:name w:val="38910D38E8DC4E4A8C22E26088B083D1"/>
    <w:rsid w:val="005A1C7D"/>
  </w:style>
  <w:style w:type="paragraph" w:customStyle="1" w:styleId="2BE69A903EC147C8A4D36D6B3CBB9A54">
    <w:name w:val="2BE69A903EC147C8A4D36D6B3CBB9A54"/>
    <w:rsid w:val="005A1C7D"/>
  </w:style>
  <w:style w:type="paragraph" w:customStyle="1" w:styleId="5AA1166AC6BD45FA995A988D3BA260EB">
    <w:name w:val="5AA1166AC6BD45FA995A988D3BA260EB"/>
    <w:rsid w:val="005A1C7D"/>
  </w:style>
  <w:style w:type="paragraph" w:customStyle="1" w:styleId="9761D18E7B634F5FA3AD217FD3938973">
    <w:name w:val="9761D18E7B634F5FA3AD217FD3938973"/>
    <w:rsid w:val="005A1C7D"/>
  </w:style>
  <w:style w:type="paragraph" w:customStyle="1" w:styleId="61EA88BFE9B8436FBB4060256FC235EC">
    <w:name w:val="61EA88BFE9B8436FBB4060256FC235EC"/>
    <w:rsid w:val="005A1C7D"/>
  </w:style>
  <w:style w:type="paragraph" w:customStyle="1" w:styleId="9078321DB1024D868B028A592CC4EAA2">
    <w:name w:val="9078321DB1024D868B028A592CC4EAA2"/>
    <w:rsid w:val="005A1C7D"/>
  </w:style>
  <w:style w:type="paragraph" w:customStyle="1" w:styleId="4F0FA197CA1E4DDDBCFDEFC438785DDE">
    <w:name w:val="4F0FA197CA1E4DDDBCFDEFC438785DDE"/>
    <w:rsid w:val="005A1C7D"/>
  </w:style>
  <w:style w:type="paragraph" w:customStyle="1" w:styleId="1416BF8A3128403FAAA795BE7339897D">
    <w:name w:val="1416BF8A3128403FAAA795BE7339897D"/>
    <w:rsid w:val="005A1C7D"/>
  </w:style>
  <w:style w:type="paragraph" w:customStyle="1" w:styleId="2EFCD5CDCF1C42938E9C7F318E3166A0">
    <w:name w:val="2EFCD5CDCF1C42938E9C7F318E3166A0"/>
    <w:rsid w:val="005A1C7D"/>
  </w:style>
  <w:style w:type="paragraph" w:customStyle="1" w:styleId="B7C80C972020444FA02399F1C56A9BDF">
    <w:name w:val="B7C80C972020444FA02399F1C56A9BDF"/>
    <w:rsid w:val="005A1C7D"/>
  </w:style>
  <w:style w:type="paragraph" w:customStyle="1" w:styleId="B803AB53BEA24C06869C528847A2591D">
    <w:name w:val="B803AB53BEA24C06869C528847A2591D"/>
    <w:rsid w:val="005A1C7D"/>
  </w:style>
  <w:style w:type="paragraph" w:customStyle="1" w:styleId="2F192DE42809410A9023619AD92C6214">
    <w:name w:val="2F192DE42809410A9023619AD92C6214"/>
    <w:rsid w:val="005A1C7D"/>
  </w:style>
  <w:style w:type="paragraph" w:customStyle="1" w:styleId="D75A891191E84602B00A657A1D0C0C1E">
    <w:name w:val="D75A891191E84602B00A657A1D0C0C1E"/>
    <w:rsid w:val="005A1C7D"/>
  </w:style>
  <w:style w:type="table" w:styleId="TableGrid">
    <w:name w:val="Table Grid"/>
    <w:basedOn w:val="TableNormal"/>
    <w:uiPriority w:val="39"/>
    <w:rsid w:val="005A1C7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7A958F92027494BBBF5832A339A6BAC">
    <w:name w:val="97A958F92027494BBBF5832A339A6BAC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9E25790A6C486789A5E295EE780FCD">
    <w:name w:val="129E25790A6C486789A5E295EE780FCD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C80C972020444FA02399F1C56A9BDF1">
    <w:name w:val="B7C80C972020444FA02399F1C56A9BDF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3AB53BEA24C06869C528847A2591D1">
    <w:name w:val="B803AB53BEA24C06869C528847A2591D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192DE42809410A9023619AD92C62141">
    <w:name w:val="2F192DE42809410A9023619AD92C6214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A891191E84602B00A657A1D0C0C1E1">
    <w:name w:val="D75A891191E84602B00A657A1D0C0C1E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CF8374EDD049DEBE52BA433239B4902">
    <w:name w:val="49CF8374EDD049DEBE52BA433239B4902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15998A9C0042E3A6EA0DFEEED8A671">
    <w:name w:val="AE15998A9C0042E3A6EA0DFEEED8A671"/>
    <w:rsid w:val="005A1C7D"/>
  </w:style>
  <w:style w:type="paragraph" w:customStyle="1" w:styleId="105875B7EAE7478481365D30AF2CF6FB">
    <w:name w:val="105875B7EAE7478481365D30AF2CF6FB"/>
    <w:rsid w:val="005A1C7D"/>
  </w:style>
  <w:style w:type="paragraph" w:customStyle="1" w:styleId="A62214ECE0144BE8969E3AAF7D0BB889">
    <w:name w:val="A62214ECE0144BE8969E3AAF7D0BB889"/>
    <w:rsid w:val="005A1C7D"/>
  </w:style>
  <w:style w:type="paragraph" w:customStyle="1" w:styleId="CB14A5D5A774484F8C43216774BCAEE9">
    <w:name w:val="CB14A5D5A774484F8C43216774BCAEE9"/>
    <w:rsid w:val="005A1C7D"/>
  </w:style>
  <w:style w:type="paragraph" w:customStyle="1" w:styleId="3B208FA193E243519236527C32F0F3F9">
    <w:name w:val="3B208FA193E243519236527C32F0F3F9"/>
    <w:rsid w:val="005A1C7D"/>
  </w:style>
  <w:style w:type="paragraph" w:customStyle="1" w:styleId="DD686ED8CAF6472EADFFBF0518E2C4FB">
    <w:name w:val="DD686ED8CAF6472EADFFBF0518E2C4FB"/>
    <w:rsid w:val="005A1C7D"/>
  </w:style>
  <w:style w:type="paragraph" w:customStyle="1" w:styleId="9EFABC41461D47D0B49326477A080C07">
    <w:name w:val="9EFABC41461D47D0B49326477A080C07"/>
    <w:rsid w:val="005A1C7D"/>
  </w:style>
  <w:style w:type="paragraph" w:customStyle="1" w:styleId="6A2C36D4622D485295BE14186215BF5A">
    <w:name w:val="6A2C36D4622D485295BE14186215BF5A"/>
    <w:rsid w:val="005A1C7D"/>
  </w:style>
  <w:style w:type="paragraph" w:customStyle="1" w:styleId="5C6DE9B9B4A24234BC2B91229CC7C5A1">
    <w:name w:val="5C6DE9B9B4A24234BC2B91229CC7C5A1"/>
    <w:rsid w:val="005A1C7D"/>
  </w:style>
  <w:style w:type="paragraph" w:customStyle="1" w:styleId="E43B327E9B994106BDBAE3917CB862F7">
    <w:name w:val="E43B327E9B994106BDBAE3917CB862F7"/>
    <w:rsid w:val="005A1C7D"/>
  </w:style>
  <w:style w:type="paragraph" w:customStyle="1" w:styleId="1E351474F36E44C986DCBF21693754D5">
    <w:name w:val="1E351474F36E44C986DCBF21693754D5"/>
    <w:rsid w:val="005A1C7D"/>
  </w:style>
  <w:style w:type="paragraph" w:customStyle="1" w:styleId="716DCB87234C464D9B99E1DDEC8ED7D0">
    <w:name w:val="716DCB87234C464D9B99E1DDEC8ED7D0"/>
    <w:rsid w:val="005A1C7D"/>
  </w:style>
  <w:style w:type="paragraph" w:customStyle="1" w:styleId="5388E3D6C5594010A7AB163C3D24534A">
    <w:name w:val="5388E3D6C5594010A7AB163C3D24534A"/>
    <w:rsid w:val="005A1C7D"/>
  </w:style>
  <w:style w:type="paragraph" w:customStyle="1" w:styleId="3A51B0D690C84948A5B042E758E6B9CF">
    <w:name w:val="3A51B0D690C84948A5B042E758E6B9CF"/>
    <w:rsid w:val="005A1C7D"/>
  </w:style>
  <w:style w:type="paragraph" w:customStyle="1" w:styleId="578AC00B97824D87BADD7247A33AA18E">
    <w:name w:val="578AC00B97824D87BADD7247A33AA18E"/>
    <w:rsid w:val="005A1C7D"/>
  </w:style>
  <w:style w:type="paragraph" w:customStyle="1" w:styleId="A2DE7726AA4D4B7DAB2404A05E969BB8">
    <w:name w:val="A2DE7726AA4D4B7DAB2404A05E969BB8"/>
    <w:rsid w:val="005A1C7D"/>
  </w:style>
  <w:style w:type="paragraph" w:customStyle="1" w:styleId="0A3AAD44190B4ACC92774FCE4EB03305">
    <w:name w:val="0A3AAD44190B4ACC92774FCE4EB03305"/>
    <w:rsid w:val="005A1C7D"/>
  </w:style>
  <w:style w:type="paragraph" w:customStyle="1" w:styleId="1384EBA9735A47F98D79F32278EF9493">
    <w:name w:val="1384EBA9735A47F98D79F32278EF9493"/>
    <w:rsid w:val="005A1C7D"/>
  </w:style>
  <w:style w:type="paragraph" w:customStyle="1" w:styleId="AA93766526074D9F870AEA616D04DB24">
    <w:name w:val="AA93766526074D9F870AEA616D04DB24"/>
    <w:rsid w:val="005A1C7D"/>
  </w:style>
  <w:style w:type="paragraph" w:customStyle="1" w:styleId="249B8B52A73F439B896A6101BEA984F3">
    <w:name w:val="249B8B52A73F439B896A6101BEA984F3"/>
    <w:rsid w:val="005A1C7D"/>
  </w:style>
  <w:style w:type="paragraph" w:customStyle="1" w:styleId="504CD2D0BDA7497E8ADDE75F86517FC3">
    <w:name w:val="504CD2D0BDA7497E8ADDE75F86517FC3"/>
    <w:rsid w:val="005A1C7D"/>
  </w:style>
  <w:style w:type="paragraph" w:customStyle="1" w:styleId="0E0D9AE78C8346FDA86A0A33A39FA2B6">
    <w:name w:val="0E0D9AE78C8346FDA86A0A33A39FA2B6"/>
    <w:rsid w:val="005A1C7D"/>
  </w:style>
  <w:style w:type="paragraph" w:customStyle="1" w:styleId="D414BFAB475D4E0990E99BE03F723D38">
    <w:name w:val="D414BFAB475D4E0990E99BE03F723D38"/>
    <w:rsid w:val="005A1C7D"/>
  </w:style>
  <w:style w:type="paragraph" w:customStyle="1" w:styleId="0C6001746FBC46D8859844D3ABC5FF32">
    <w:name w:val="0C6001746FBC46D8859844D3ABC5FF32"/>
    <w:rsid w:val="005A1C7D"/>
  </w:style>
  <w:style w:type="paragraph" w:customStyle="1" w:styleId="A8B68A53B7954D81918F971F77938675">
    <w:name w:val="A8B68A53B7954D81918F971F77938675"/>
    <w:rsid w:val="005A1C7D"/>
  </w:style>
  <w:style w:type="paragraph" w:customStyle="1" w:styleId="A32542F6B6FB4CB98D1D53125CA6A0FD">
    <w:name w:val="A32542F6B6FB4CB98D1D53125CA6A0FD"/>
    <w:rsid w:val="005A1C7D"/>
  </w:style>
  <w:style w:type="paragraph" w:customStyle="1" w:styleId="776708049A66422ABBCE970F53DB58C0">
    <w:name w:val="776708049A66422ABBCE970F53DB58C0"/>
    <w:rsid w:val="005A1C7D"/>
  </w:style>
  <w:style w:type="paragraph" w:customStyle="1" w:styleId="375729388D344E5A85182675AAAD1DC0">
    <w:name w:val="375729388D344E5A85182675AAAD1DC0"/>
    <w:rsid w:val="005A1C7D"/>
  </w:style>
  <w:style w:type="paragraph" w:customStyle="1" w:styleId="9EA1E015153D407FBFF4B1479230E2E3">
    <w:name w:val="9EA1E015153D407FBFF4B1479230E2E3"/>
    <w:rsid w:val="005A1C7D"/>
  </w:style>
  <w:style w:type="paragraph" w:customStyle="1" w:styleId="B8DC157CA9BD4FA6954AF0D0B942A829">
    <w:name w:val="B8DC157CA9BD4FA6954AF0D0B942A829"/>
    <w:rsid w:val="005A1C7D"/>
  </w:style>
  <w:style w:type="paragraph" w:customStyle="1" w:styleId="E6ADF711B52A41DD8C27FD4EAC9C8FDB">
    <w:name w:val="E6ADF711B52A41DD8C27FD4EAC9C8FDB"/>
    <w:rsid w:val="005A1C7D"/>
  </w:style>
  <w:style w:type="paragraph" w:customStyle="1" w:styleId="23576F4F05184E028F33C3AF2356B831">
    <w:name w:val="23576F4F05184E028F33C3AF2356B831"/>
    <w:rsid w:val="005A1C7D"/>
  </w:style>
  <w:style w:type="paragraph" w:customStyle="1" w:styleId="4A653C1540E3454CAD9E6A9D4048EBD4">
    <w:name w:val="4A653C1540E3454CAD9E6A9D4048EBD4"/>
    <w:rsid w:val="005A1C7D"/>
  </w:style>
  <w:style w:type="paragraph" w:customStyle="1" w:styleId="3ECBACC222B54EEFBE28B1B7AA9DA28A">
    <w:name w:val="3ECBACC222B54EEFBE28B1B7AA9DA28A"/>
    <w:rsid w:val="005A1C7D"/>
  </w:style>
  <w:style w:type="paragraph" w:customStyle="1" w:styleId="35B8CBEC0A764E2BBD86B2AEB5701ED9">
    <w:name w:val="35B8CBEC0A764E2BBD86B2AEB5701ED9"/>
    <w:rsid w:val="005A1C7D"/>
  </w:style>
  <w:style w:type="paragraph" w:customStyle="1" w:styleId="853C75D2BCC24A8CAD06A3CED89531C7">
    <w:name w:val="853C75D2BCC24A8CAD06A3CED89531C7"/>
    <w:rsid w:val="005A1C7D"/>
  </w:style>
  <w:style w:type="paragraph" w:customStyle="1" w:styleId="F6D6A888ADFB48E99CB63385011D7F3D">
    <w:name w:val="F6D6A888ADFB48E99CB63385011D7F3D"/>
    <w:rsid w:val="005A1C7D"/>
  </w:style>
  <w:style w:type="paragraph" w:customStyle="1" w:styleId="A880334B64F6416B8731D70F52E242C8">
    <w:name w:val="A880334B64F6416B8731D70F52E242C8"/>
    <w:rsid w:val="005A1C7D"/>
  </w:style>
  <w:style w:type="paragraph" w:customStyle="1" w:styleId="1584B7BE14AA48E5BF4F9B9FC48D0647">
    <w:name w:val="1584B7BE14AA48E5BF4F9B9FC48D0647"/>
    <w:rsid w:val="005A1C7D"/>
  </w:style>
  <w:style w:type="paragraph" w:customStyle="1" w:styleId="FF5265F59E4741B09224FDFAB12FE668">
    <w:name w:val="FF5265F59E4741B09224FDFAB12FE668"/>
    <w:rsid w:val="005A1C7D"/>
  </w:style>
  <w:style w:type="paragraph" w:customStyle="1" w:styleId="AEE23902D2534315BAACEFC9BE8B2567">
    <w:name w:val="AEE23902D2534315BAACEFC9BE8B2567"/>
    <w:rsid w:val="005A1C7D"/>
  </w:style>
  <w:style w:type="paragraph" w:customStyle="1" w:styleId="309DF9F8FC88431FBF999A3A3757E235">
    <w:name w:val="309DF9F8FC88431FBF999A3A3757E235"/>
    <w:rsid w:val="005A1C7D"/>
  </w:style>
  <w:style w:type="paragraph" w:customStyle="1" w:styleId="DED7F3566DEF438883F8A5D97FEEA301">
    <w:name w:val="DED7F3566DEF438883F8A5D97FEEA301"/>
    <w:rsid w:val="005A1C7D"/>
  </w:style>
  <w:style w:type="paragraph" w:customStyle="1" w:styleId="4B02713942B745A2BECBCADA685827EB">
    <w:name w:val="4B02713942B745A2BECBCADA685827EB"/>
    <w:rsid w:val="005A1C7D"/>
  </w:style>
  <w:style w:type="paragraph" w:customStyle="1" w:styleId="B7C3226F9D4C47CE940863244DEA3921">
    <w:name w:val="B7C3226F9D4C47CE940863244DEA3921"/>
    <w:rsid w:val="005A1C7D"/>
  </w:style>
  <w:style w:type="paragraph" w:customStyle="1" w:styleId="5DF43FC8A7DE408FB51950DECE1B4C7F">
    <w:name w:val="5DF43FC8A7DE408FB51950DECE1B4C7F"/>
    <w:rsid w:val="005A1C7D"/>
  </w:style>
  <w:style w:type="paragraph" w:customStyle="1" w:styleId="7397270CEC3A4A78964E2331DAF05692">
    <w:name w:val="7397270CEC3A4A78964E2331DAF05692"/>
    <w:rsid w:val="005A1C7D"/>
  </w:style>
  <w:style w:type="paragraph" w:customStyle="1" w:styleId="20EA9A38C4A5495799670631F3DD046C">
    <w:name w:val="20EA9A38C4A5495799670631F3DD046C"/>
    <w:rsid w:val="005A1C7D"/>
  </w:style>
  <w:style w:type="paragraph" w:customStyle="1" w:styleId="74E7D5F4538642B3B8A610EB102BDBC5">
    <w:name w:val="74E7D5F4538642B3B8A610EB102BDBC5"/>
    <w:rsid w:val="005A1C7D"/>
  </w:style>
  <w:style w:type="paragraph" w:customStyle="1" w:styleId="EE6C6F0383A7487B81D3CB298648D36D">
    <w:name w:val="EE6C6F0383A7487B81D3CB298648D36D"/>
    <w:rsid w:val="005A1C7D"/>
  </w:style>
  <w:style w:type="paragraph" w:customStyle="1" w:styleId="BB83C531E9ED4704965B5F08B3F8D640">
    <w:name w:val="BB83C531E9ED4704965B5F08B3F8D640"/>
    <w:rsid w:val="005A1C7D"/>
  </w:style>
  <w:style w:type="paragraph" w:customStyle="1" w:styleId="233F632E045046B5BE25FD6689AC742A">
    <w:name w:val="233F632E045046B5BE25FD6689AC742A"/>
    <w:rsid w:val="005A1C7D"/>
  </w:style>
  <w:style w:type="paragraph" w:customStyle="1" w:styleId="10BD26A902B248848C7AB6DF7E7A47CD">
    <w:name w:val="10BD26A902B248848C7AB6DF7E7A47CD"/>
    <w:rsid w:val="005A1C7D"/>
  </w:style>
  <w:style w:type="paragraph" w:customStyle="1" w:styleId="23532B42ED874AB8923005737B7FECC0">
    <w:name w:val="23532B42ED874AB8923005737B7FECC0"/>
    <w:rsid w:val="005A1C7D"/>
  </w:style>
  <w:style w:type="paragraph" w:customStyle="1" w:styleId="0D9E4A4FD6414927B0B55B82BC6B5EAD">
    <w:name w:val="0D9E4A4FD6414927B0B55B82BC6B5EAD"/>
    <w:rsid w:val="005A1C7D"/>
  </w:style>
  <w:style w:type="paragraph" w:customStyle="1" w:styleId="BD74192EC1AD4B768C89B98D04287532">
    <w:name w:val="BD74192EC1AD4B768C89B98D04287532"/>
    <w:rsid w:val="005A1C7D"/>
  </w:style>
  <w:style w:type="paragraph" w:customStyle="1" w:styleId="050DE87FDC374C20B1B9AB7F30B3FDC3">
    <w:name w:val="050DE87FDC374C20B1B9AB7F30B3FDC3"/>
    <w:rsid w:val="005A1C7D"/>
  </w:style>
  <w:style w:type="paragraph" w:customStyle="1" w:styleId="EFC380B84C2B45508B3A8056E3C05AD6">
    <w:name w:val="EFC380B84C2B45508B3A8056E3C05AD6"/>
    <w:rsid w:val="005A1C7D"/>
  </w:style>
  <w:style w:type="paragraph" w:customStyle="1" w:styleId="C2AC9DBF48F14FD59942C98933E77CA7">
    <w:name w:val="C2AC9DBF48F14FD59942C98933E77CA7"/>
    <w:rsid w:val="005A1C7D"/>
  </w:style>
  <w:style w:type="paragraph" w:customStyle="1" w:styleId="DE0CCA876FD5429B9D41774A1437063C">
    <w:name w:val="DE0CCA876FD5429B9D41774A1437063C"/>
    <w:rsid w:val="005A1C7D"/>
  </w:style>
  <w:style w:type="paragraph" w:customStyle="1" w:styleId="A31583F47EC64997A932EB495E6131FA">
    <w:name w:val="A31583F47EC64997A932EB495E6131FA"/>
    <w:rsid w:val="005A1C7D"/>
  </w:style>
  <w:style w:type="paragraph" w:customStyle="1" w:styleId="DA2707F251FD46B889E3AA9D26BDA76E">
    <w:name w:val="DA2707F251FD46B889E3AA9D26BDA76E"/>
    <w:rsid w:val="005A1C7D"/>
  </w:style>
  <w:style w:type="paragraph" w:customStyle="1" w:styleId="D5128D9BC5D74EA5AC4A92D3C4284F94">
    <w:name w:val="D5128D9BC5D74EA5AC4A92D3C4284F94"/>
    <w:rsid w:val="005A1C7D"/>
  </w:style>
  <w:style w:type="paragraph" w:customStyle="1" w:styleId="987B8EEDF06B4D778B9C05D5067966DA">
    <w:name w:val="987B8EEDF06B4D778B9C05D5067966DA"/>
    <w:rsid w:val="005A1C7D"/>
  </w:style>
  <w:style w:type="paragraph" w:customStyle="1" w:styleId="6A74D83FAA0D475699DE4FF4A73A13FD">
    <w:name w:val="6A74D83FAA0D475699DE4FF4A73A13FD"/>
    <w:rsid w:val="005A1C7D"/>
  </w:style>
  <w:style w:type="paragraph" w:customStyle="1" w:styleId="221588BD37E24D55AA999FEDAD74CF85">
    <w:name w:val="221588BD37E24D55AA999FEDAD74CF85"/>
    <w:rsid w:val="005A1C7D"/>
  </w:style>
  <w:style w:type="paragraph" w:customStyle="1" w:styleId="336B406B2CB442C48A32D776A872A9D4">
    <w:name w:val="336B406B2CB442C48A32D776A872A9D4"/>
    <w:rsid w:val="005A1C7D"/>
  </w:style>
  <w:style w:type="paragraph" w:customStyle="1" w:styleId="694A0E1CAE59469294ECC6D87F760CAF">
    <w:name w:val="694A0E1CAE59469294ECC6D87F760CAF"/>
    <w:rsid w:val="005A1C7D"/>
  </w:style>
  <w:style w:type="paragraph" w:customStyle="1" w:styleId="8D779B6681A74E7E96053B87C2433397">
    <w:name w:val="8D779B6681A74E7E96053B87C2433397"/>
    <w:rsid w:val="005A1C7D"/>
  </w:style>
  <w:style w:type="paragraph" w:customStyle="1" w:styleId="AA48D183C5184EF68FE4D7F39F14A3D2">
    <w:name w:val="AA48D183C5184EF68FE4D7F39F14A3D2"/>
    <w:rsid w:val="005A1C7D"/>
  </w:style>
  <w:style w:type="paragraph" w:customStyle="1" w:styleId="F98254500E2747BFBA0A42ADC517AA4B">
    <w:name w:val="F98254500E2747BFBA0A42ADC517AA4B"/>
    <w:rsid w:val="005A1C7D"/>
  </w:style>
  <w:style w:type="paragraph" w:customStyle="1" w:styleId="007D58B0FA014EBC9ABA6DE4990D2E66">
    <w:name w:val="007D58B0FA014EBC9ABA6DE4990D2E66"/>
    <w:rsid w:val="005A1C7D"/>
  </w:style>
  <w:style w:type="paragraph" w:customStyle="1" w:styleId="D567E8E6BEE24BE2BFCC45AF2AC84084">
    <w:name w:val="D567E8E6BEE24BE2BFCC45AF2AC84084"/>
    <w:rsid w:val="005A1C7D"/>
  </w:style>
  <w:style w:type="paragraph" w:customStyle="1" w:styleId="4E3D8C8E6D2947B298B46598F76E988E">
    <w:name w:val="4E3D8C8E6D2947B298B46598F76E988E"/>
    <w:rsid w:val="005A1C7D"/>
  </w:style>
  <w:style w:type="paragraph" w:customStyle="1" w:styleId="7847334458AF43DE9E14D4298D080B76">
    <w:name w:val="7847334458AF43DE9E14D4298D080B76"/>
    <w:rsid w:val="005A1C7D"/>
  </w:style>
  <w:style w:type="paragraph" w:customStyle="1" w:styleId="FEBBECF10094432BA29ACBC1DB647C33">
    <w:name w:val="FEBBECF10094432BA29ACBC1DB647C33"/>
    <w:rsid w:val="005A1C7D"/>
  </w:style>
  <w:style w:type="paragraph" w:customStyle="1" w:styleId="1FA37778219F4E288436E1B7F3187E30">
    <w:name w:val="1FA37778219F4E288436E1B7F3187E30"/>
    <w:rsid w:val="005A1C7D"/>
  </w:style>
  <w:style w:type="paragraph" w:customStyle="1" w:styleId="CDA5F1F5A7DD44B1BBE25426175B5B24">
    <w:name w:val="CDA5F1F5A7DD44B1BBE25426175B5B24"/>
    <w:rsid w:val="005A1C7D"/>
  </w:style>
  <w:style w:type="paragraph" w:customStyle="1" w:styleId="190AE794CDF94507B8413A174674D751">
    <w:name w:val="190AE794CDF94507B8413A174674D751"/>
    <w:rsid w:val="005A1C7D"/>
  </w:style>
  <w:style w:type="paragraph" w:customStyle="1" w:styleId="289CEA7F44DF46CC9D75F45C6FB99D7A">
    <w:name w:val="289CEA7F44DF46CC9D75F45C6FB99D7A"/>
    <w:rsid w:val="005A1C7D"/>
  </w:style>
  <w:style w:type="paragraph" w:customStyle="1" w:styleId="5C4321D0FC884415AFB69715C622B3C0">
    <w:name w:val="5C4321D0FC884415AFB69715C622B3C0"/>
    <w:rsid w:val="005A1C7D"/>
  </w:style>
  <w:style w:type="paragraph" w:customStyle="1" w:styleId="D02D405036ED45D8BF5263C90EE4437A">
    <w:name w:val="D02D405036ED45D8BF5263C90EE4437A"/>
    <w:rsid w:val="005A1C7D"/>
  </w:style>
  <w:style w:type="paragraph" w:customStyle="1" w:styleId="78CDC7B27BC443F6AB3B2DEF36079001">
    <w:name w:val="78CDC7B27BC443F6AB3B2DEF36079001"/>
    <w:rsid w:val="005A1C7D"/>
  </w:style>
  <w:style w:type="paragraph" w:customStyle="1" w:styleId="A9281807D73F47F3AA0252FE00C1E66D">
    <w:name w:val="A9281807D73F47F3AA0252FE00C1E66D"/>
    <w:rsid w:val="005A1C7D"/>
  </w:style>
  <w:style w:type="paragraph" w:customStyle="1" w:styleId="2F5FD3BBF35F46348869B48A2FB36C6F">
    <w:name w:val="2F5FD3BBF35F46348869B48A2FB36C6F"/>
    <w:rsid w:val="005A1C7D"/>
  </w:style>
  <w:style w:type="paragraph" w:customStyle="1" w:styleId="D079167DDFB24D24BAB98FAAF2B22C95">
    <w:name w:val="D079167DDFB24D24BAB98FAAF2B22C95"/>
    <w:rsid w:val="005A1C7D"/>
  </w:style>
  <w:style w:type="paragraph" w:customStyle="1" w:styleId="E8C2DA346F884E8887FEFAF0F2F40DFA">
    <w:name w:val="E8C2DA346F884E8887FEFAF0F2F40DFA"/>
    <w:rsid w:val="005A1C7D"/>
  </w:style>
  <w:style w:type="paragraph" w:customStyle="1" w:styleId="2C8463677C604A9F9A9C8E7C0F32EAFF">
    <w:name w:val="2C8463677C604A9F9A9C8E7C0F32EAFF"/>
    <w:rsid w:val="005A1C7D"/>
  </w:style>
  <w:style w:type="paragraph" w:customStyle="1" w:styleId="C3CAB7BC6D8047CA83B50E1220EB7ECB">
    <w:name w:val="C3CAB7BC6D8047CA83B50E1220EB7ECB"/>
    <w:rsid w:val="005A1C7D"/>
  </w:style>
  <w:style w:type="paragraph" w:customStyle="1" w:styleId="EEE06D17BF3042FE855F825A3DA5BE1E">
    <w:name w:val="EEE06D17BF3042FE855F825A3DA5BE1E"/>
    <w:rsid w:val="005A1C7D"/>
  </w:style>
  <w:style w:type="paragraph" w:customStyle="1" w:styleId="E978886495AF4C148297EAA212D05867">
    <w:name w:val="E978886495AF4C148297EAA212D05867"/>
    <w:rsid w:val="005A1C7D"/>
  </w:style>
  <w:style w:type="paragraph" w:customStyle="1" w:styleId="4BE2AF8571E7498896B1DF4435FF48AA">
    <w:name w:val="4BE2AF8571E7498896B1DF4435FF48AA"/>
    <w:rsid w:val="005A1C7D"/>
  </w:style>
  <w:style w:type="paragraph" w:customStyle="1" w:styleId="6C35A560F4A5477DA87C390CE453FE31">
    <w:name w:val="6C35A560F4A5477DA87C390CE453FE31"/>
    <w:rsid w:val="005A1C7D"/>
  </w:style>
  <w:style w:type="paragraph" w:customStyle="1" w:styleId="1DBCDEF8FFE949689EA535B32EA2C0A8">
    <w:name w:val="1DBCDEF8FFE949689EA535B32EA2C0A8"/>
    <w:rsid w:val="005A1C7D"/>
  </w:style>
  <w:style w:type="paragraph" w:customStyle="1" w:styleId="817F954FE7B64C52A038AEDAFD9F0EBC">
    <w:name w:val="817F954FE7B64C52A038AEDAFD9F0EBC"/>
    <w:rsid w:val="005A1C7D"/>
  </w:style>
  <w:style w:type="paragraph" w:customStyle="1" w:styleId="1CA7CA1FD44845348D725C000AECF8B7">
    <w:name w:val="1CA7CA1FD44845348D725C000AECF8B7"/>
    <w:rsid w:val="005A1C7D"/>
  </w:style>
  <w:style w:type="paragraph" w:customStyle="1" w:styleId="C9ED8BA836EB4AA0B2C45BFEC476B390">
    <w:name w:val="C9ED8BA836EB4AA0B2C45BFEC476B390"/>
    <w:rsid w:val="005A1C7D"/>
  </w:style>
  <w:style w:type="paragraph" w:customStyle="1" w:styleId="7F33932F7E444CF0A0B7A553809B8BB2">
    <w:name w:val="7F33932F7E444CF0A0B7A553809B8BB2"/>
    <w:rsid w:val="005A1C7D"/>
  </w:style>
  <w:style w:type="paragraph" w:customStyle="1" w:styleId="A2D21A5C5ADF4693BA97AEF02CCE2ECF">
    <w:name w:val="A2D21A5C5ADF4693BA97AEF02CCE2ECF"/>
    <w:rsid w:val="005A1C7D"/>
  </w:style>
  <w:style w:type="paragraph" w:customStyle="1" w:styleId="CD9EBA29D2DC4F2DAFB5627BB157F3EF">
    <w:name w:val="CD9EBA29D2DC4F2DAFB5627BB157F3EF"/>
    <w:rsid w:val="005A1C7D"/>
  </w:style>
  <w:style w:type="paragraph" w:customStyle="1" w:styleId="DFBB2DDDE06F4148A84C986552E1A08B">
    <w:name w:val="DFBB2DDDE06F4148A84C986552E1A08B"/>
    <w:rsid w:val="005A1C7D"/>
  </w:style>
  <w:style w:type="paragraph" w:customStyle="1" w:styleId="8A1E4504656840638DC62D34B9C2EE15">
    <w:name w:val="8A1E4504656840638DC62D34B9C2EE15"/>
    <w:rsid w:val="005A1C7D"/>
  </w:style>
  <w:style w:type="paragraph" w:customStyle="1" w:styleId="70BDC30A083E43E499D5FD3B52F7089A">
    <w:name w:val="70BDC30A083E43E499D5FD3B52F7089A"/>
    <w:rsid w:val="005A1C7D"/>
  </w:style>
  <w:style w:type="paragraph" w:customStyle="1" w:styleId="421D9F9C9C2540B8862C6E010482B638">
    <w:name w:val="421D9F9C9C2540B8862C6E010482B638"/>
    <w:rsid w:val="005A1C7D"/>
  </w:style>
  <w:style w:type="paragraph" w:customStyle="1" w:styleId="7DA5D757AC304F69A6C97C0A9003CD52">
    <w:name w:val="7DA5D757AC304F69A6C97C0A9003CD52"/>
    <w:rsid w:val="005A1C7D"/>
  </w:style>
  <w:style w:type="paragraph" w:customStyle="1" w:styleId="F9E83FB1CF524087B49EF4570E868F7B">
    <w:name w:val="F9E83FB1CF524087B49EF4570E868F7B"/>
    <w:rsid w:val="005A1C7D"/>
  </w:style>
  <w:style w:type="paragraph" w:customStyle="1" w:styleId="18F65EB686DD458B8B2D43E149AB8935">
    <w:name w:val="18F65EB686DD458B8B2D43E149AB8935"/>
    <w:rsid w:val="005A1C7D"/>
  </w:style>
  <w:style w:type="paragraph" w:customStyle="1" w:styleId="F7E0F6A6BF284D949C8FFF5B09A6B960">
    <w:name w:val="F7E0F6A6BF284D949C8FFF5B09A6B960"/>
    <w:rsid w:val="005A1C7D"/>
  </w:style>
  <w:style w:type="paragraph" w:customStyle="1" w:styleId="86822029DAA4471BB0E71642681B245D">
    <w:name w:val="86822029DAA4471BB0E71642681B245D"/>
    <w:rsid w:val="005A1C7D"/>
  </w:style>
  <w:style w:type="paragraph" w:customStyle="1" w:styleId="9E312F0A8FE049D89A116B21302F727C">
    <w:name w:val="9E312F0A8FE049D89A116B21302F727C"/>
    <w:rsid w:val="005A1C7D"/>
  </w:style>
  <w:style w:type="paragraph" w:customStyle="1" w:styleId="7F62DC7DAE404887BEFE5891471F8799">
    <w:name w:val="7F62DC7DAE404887BEFE5891471F8799"/>
    <w:rsid w:val="005A1C7D"/>
  </w:style>
  <w:style w:type="paragraph" w:customStyle="1" w:styleId="49CF8374EDD049DEBE52BA433239B4903">
    <w:name w:val="49CF8374EDD049DEBE52BA433239B4903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986777DE5347499E59E244A1869902">
    <w:name w:val="A4986777DE5347499E59E244A1869902"/>
    <w:rsid w:val="005A1C7D"/>
  </w:style>
  <w:style w:type="paragraph" w:customStyle="1" w:styleId="5E6CE72D4B064C0CB74ADEFF219F72E7">
    <w:name w:val="5E6CE72D4B064C0CB74ADEFF219F72E7"/>
    <w:rsid w:val="005A1C7D"/>
  </w:style>
  <w:style w:type="paragraph" w:customStyle="1" w:styleId="261066674CB448BE9D522544B6EA0FF6">
    <w:name w:val="261066674CB448BE9D522544B6EA0FF6"/>
    <w:rsid w:val="005A1C7D"/>
  </w:style>
  <w:style w:type="paragraph" w:customStyle="1" w:styleId="B3958E3716984A178027EF5F664FF566">
    <w:name w:val="B3958E3716984A178027EF5F664FF566"/>
    <w:rsid w:val="005A1C7D"/>
  </w:style>
  <w:style w:type="paragraph" w:customStyle="1" w:styleId="90D34AB790924079A97DB6AB5AD998F7">
    <w:name w:val="90D34AB790924079A97DB6AB5AD998F7"/>
    <w:rsid w:val="005A1C7D"/>
  </w:style>
  <w:style w:type="paragraph" w:customStyle="1" w:styleId="D3B4538F489141BE9122A307282A32AE">
    <w:name w:val="D3B4538F489141BE9122A307282A32AE"/>
    <w:rsid w:val="005A1C7D"/>
  </w:style>
  <w:style w:type="paragraph" w:customStyle="1" w:styleId="9CC7C70BC8884406BCAFCB916C52EF75">
    <w:name w:val="9CC7C70BC8884406BCAFCB916C52EF75"/>
    <w:rsid w:val="005A1C7D"/>
  </w:style>
  <w:style w:type="paragraph" w:customStyle="1" w:styleId="49CF8374EDD049DEBE52BA433239B4904">
    <w:name w:val="49CF8374EDD049DEBE52BA433239B4904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FD3344DAF44F2EBD7C209591F5E958">
    <w:name w:val="78FD3344DAF44F2EBD7C209591F5E958"/>
    <w:rsid w:val="003C19CD"/>
  </w:style>
  <w:style w:type="paragraph" w:customStyle="1" w:styleId="C62979520A2444D981B252E63453D952">
    <w:name w:val="C62979520A2444D981B252E63453D952"/>
    <w:rsid w:val="003C19CD"/>
  </w:style>
  <w:style w:type="paragraph" w:customStyle="1" w:styleId="EE6AB68F96DB451385D21867D624262C">
    <w:name w:val="EE6AB68F96DB451385D21867D624262C"/>
    <w:rsid w:val="003C19CD"/>
  </w:style>
  <w:style w:type="paragraph" w:customStyle="1" w:styleId="EA9106BC69974C8B85CC73A2C8D5CA2A">
    <w:name w:val="EA9106BC69974C8B85CC73A2C8D5CA2A"/>
    <w:rsid w:val="003C19CD"/>
  </w:style>
  <w:style w:type="paragraph" w:customStyle="1" w:styleId="C863C6F61D4F45209DABAEE62E5B1367">
    <w:name w:val="C863C6F61D4F45209DABAEE62E5B1367"/>
    <w:rsid w:val="003C19CD"/>
  </w:style>
  <w:style w:type="paragraph" w:customStyle="1" w:styleId="E2A74D3821D440398D6C5C9EE5BE0061">
    <w:name w:val="E2A74D3821D440398D6C5C9EE5BE0061"/>
    <w:rsid w:val="003C19CD"/>
  </w:style>
  <w:style w:type="paragraph" w:customStyle="1" w:styleId="897C6FF198614C1BAD3E79C0FCC11763">
    <w:name w:val="897C6FF198614C1BAD3E79C0FCC11763"/>
    <w:rsid w:val="003C19CD"/>
  </w:style>
  <w:style w:type="paragraph" w:customStyle="1" w:styleId="08880DDB196A470EA208F5470C808ABA">
    <w:name w:val="08880DDB196A470EA208F5470C808ABA"/>
    <w:rsid w:val="003C19CD"/>
  </w:style>
  <w:style w:type="paragraph" w:customStyle="1" w:styleId="1DDF9B162F414FB8B6F3E606D28AF736">
    <w:name w:val="1DDF9B162F414FB8B6F3E606D28AF736"/>
    <w:rsid w:val="003C19CD"/>
  </w:style>
  <w:style w:type="paragraph" w:customStyle="1" w:styleId="057490F16EBE46ABBF5037262054664B">
    <w:name w:val="057490F16EBE46ABBF5037262054664B"/>
    <w:rsid w:val="003C19CD"/>
  </w:style>
  <w:style w:type="paragraph" w:customStyle="1" w:styleId="2DAD7105C5874A2C82EEFF11F1C31A61">
    <w:name w:val="2DAD7105C5874A2C82EEFF11F1C31A61"/>
    <w:rsid w:val="003C19CD"/>
  </w:style>
  <w:style w:type="paragraph" w:customStyle="1" w:styleId="B28780FCACF84A9AA02AD5362E3884A4">
    <w:name w:val="B28780FCACF84A9AA02AD5362E3884A4"/>
    <w:rsid w:val="003C19CD"/>
  </w:style>
  <w:style w:type="paragraph" w:customStyle="1" w:styleId="7D5A67608E0D4993A6B7E5F73459493F">
    <w:name w:val="7D5A67608E0D4993A6B7E5F73459493F"/>
    <w:rsid w:val="003C19CD"/>
  </w:style>
  <w:style w:type="paragraph" w:customStyle="1" w:styleId="11F8BEFE260840AA87EB5D0F36858D55">
    <w:name w:val="11F8BEFE260840AA87EB5D0F36858D55"/>
    <w:rsid w:val="003C19CD"/>
  </w:style>
  <w:style w:type="paragraph" w:customStyle="1" w:styleId="2C8F7D18398D47F08F9F3DA18D576B54">
    <w:name w:val="2C8F7D18398D47F08F9F3DA18D576B54"/>
    <w:rsid w:val="003C19CD"/>
  </w:style>
  <w:style w:type="paragraph" w:customStyle="1" w:styleId="46F0DAD5D71B4FA382C2AD4FA1C82136">
    <w:name w:val="46F0DAD5D71B4FA382C2AD4FA1C82136"/>
    <w:rsid w:val="003C19CD"/>
  </w:style>
  <w:style w:type="paragraph" w:customStyle="1" w:styleId="CEC51A001BE048BE9DE2E0C0104EB34B">
    <w:name w:val="CEC51A001BE048BE9DE2E0C0104EB34B"/>
    <w:rsid w:val="003C19CD"/>
  </w:style>
  <w:style w:type="paragraph" w:customStyle="1" w:styleId="47D4B20763CF4D498A479330106AECE3">
    <w:name w:val="47D4B20763CF4D498A479330106AECE3"/>
    <w:rsid w:val="003C19CD"/>
  </w:style>
  <w:style w:type="paragraph" w:customStyle="1" w:styleId="965147941D6541389036E2D4FD8F4E9A">
    <w:name w:val="965147941D6541389036E2D4FD8F4E9A"/>
    <w:rsid w:val="003C19CD"/>
  </w:style>
  <w:style w:type="paragraph" w:customStyle="1" w:styleId="290DB730223440FB89456B720C08FFF1">
    <w:name w:val="290DB730223440FB89456B720C08FFF1"/>
    <w:rsid w:val="003C19CD"/>
  </w:style>
  <w:style w:type="paragraph" w:customStyle="1" w:styleId="3EE0A417CD8649A4BAF78C258FF38DA4">
    <w:name w:val="3EE0A417CD8649A4BAF78C258FF38DA4"/>
    <w:rsid w:val="003C19CD"/>
  </w:style>
  <w:style w:type="paragraph" w:customStyle="1" w:styleId="B604092979B34F3281C07910911A2DD4">
    <w:name w:val="B604092979B34F3281C07910911A2DD4"/>
    <w:rsid w:val="003C19CD"/>
  </w:style>
  <w:style w:type="paragraph" w:customStyle="1" w:styleId="B0F6A74582204A2BB041C2C60A108D5E">
    <w:name w:val="B0F6A74582204A2BB041C2C60A108D5E"/>
    <w:rsid w:val="003C19CD"/>
  </w:style>
  <w:style w:type="paragraph" w:customStyle="1" w:styleId="3DB3BD711E674A28BFE6A1C3B543B2FB">
    <w:name w:val="3DB3BD711E674A28BFE6A1C3B543B2FB"/>
    <w:rsid w:val="003C19CD"/>
  </w:style>
  <w:style w:type="paragraph" w:customStyle="1" w:styleId="48451A6C1EAF4A44B0BDD95460440334">
    <w:name w:val="48451A6C1EAF4A44B0BDD95460440334"/>
    <w:rsid w:val="003C19CD"/>
  </w:style>
  <w:style w:type="paragraph" w:customStyle="1" w:styleId="262AFF49DA4C482AAFDF6CF8494E10A6">
    <w:name w:val="262AFF49DA4C482AAFDF6CF8494E10A6"/>
    <w:rsid w:val="003C19CD"/>
  </w:style>
  <w:style w:type="paragraph" w:customStyle="1" w:styleId="7C9C2B7171C149E4AB711E7DB8215AE0">
    <w:name w:val="7C9C2B7171C149E4AB711E7DB8215AE0"/>
    <w:rsid w:val="003C19CD"/>
  </w:style>
  <w:style w:type="paragraph" w:customStyle="1" w:styleId="49CF8374EDD049DEBE52BA433239B4905">
    <w:name w:val="49CF8374EDD049DEBE52BA433239B4905"/>
    <w:rsid w:val="003C1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B2AB0C1A94B0D8A1AD479AF574061">
    <w:name w:val="261B2AB0C1A94B0D8A1AD479AF574061"/>
    <w:rsid w:val="003C19CD"/>
  </w:style>
  <w:style w:type="paragraph" w:customStyle="1" w:styleId="CEFA8D45E3BC4E70984B5E6ADE157161">
    <w:name w:val="CEFA8D45E3BC4E70984B5E6ADE157161"/>
    <w:rsid w:val="003C19CD"/>
  </w:style>
  <w:style w:type="paragraph" w:customStyle="1" w:styleId="6D34437B67D14D399859D0804E067CEF">
    <w:name w:val="6D34437B67D14D399859D0804E067CEF"/>
    <w:rsid w:val="003C19CD"/>
  </w:style>
  <w:style w:type="paragraph" w:customStyle="1" w:styleId="309F1C2ABB404615A5706E25B913D7C4">
    <w:name w:val="309F1C2ABB404615A5706E25B913D7C4"/>
    <w:rsid w:val="003C19CD"/>
  </w:style>
  <w:style w:type="paragraph" w:customStyle="1" w:styleId="934E3B209DAC4466945E733F51B67DD4">
    <w:name w:val="934E3B209DAC4466945E733F51B67DD4"/>
    <w:rsid w:val="003C19CD"/>
  </w:style>
  <w:style w:type="paragraph" w:customStyle="1" w:styleId="68D07E54A1614CC2A1C446C6CA7856E0">
    <w:name w:val="68D07E54A1614CC2A1C446C6CA7856E0"/>
    <w:rsid w:val="003C19CD"/>
  </w:style>
  <w:style w:type="paragraph" w:customStyle="1" w:styleId="7D2A2FEC70F24CF8919362863DE25192">
    <w:name w:val="7D2A2FEC70F24CF8919362863DE25192"/>
    <w:rsid w:val="003C1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C87DF-DAF0-4AF4-9D7E-03C0C789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</Template>
  <TotalTime>125</TotalTime>
  <Pages>1</Pages>
  <Words>33</Words>
  <Characters>243</Characters>
  <Application>Microsoft Office Word</Application>
  <DocSecurity>0</DocSecurity>
  <Lines>46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Milić</dc:creator>
  <cp:keywords>Internal/General/</cp:keywords>
  <dc:description/>
  <cp:lastModifiedBy>Nataša Tasić</cp:lastModifiedBy>
  <cp:revision>24</cp:revision>
  <dcterms:created xsi:type="dcterms:W3CDTF">2021-04-06T14:03:00Z</dcterms:created>
  <dcterms:modified xsi:type="dcterms:W3CDTF">2021-04-07T14:32:00Z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c4c681fc-6d7b-4dc9-9da0-5c640446df13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